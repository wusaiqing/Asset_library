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197" w:rsidRDefault="00295197" w:rsidP="00674A2E">
      <w:pPr>
        <w:pStyle w:val="30"/>
        <w:keepLines/>
        <w:numPr>
          <w:ilvl w:val="0"/>
          <w:numId w:val="0"/>
        </w:numPr>
        <w:spacing w:before="0" w:after="0"/>
        <w:jc w:val="center"/>
        <w:rPr>
          <w:rFonts w:ascii="黑体" w:eastAsia="黑体" w:hAnsi="黑体"/>
          <w:color w:val="548DD4"/>
          <w:sz w:val="24"/>
          <w:szCs w:val="24"/>
          <w:lang w:eastAsia="zh-CN"/>
        </w:rPr>
      </w:pPr>
      <w:bookmarkStart w:id="0" w:name="_Toc453858206"/>
      <w:bookmarkStart w:id="1" w:name="_Toc453858262"/>
      <w:r w:rsidRPr="00295197">
        <w:rPr>
          <w:rFonts w:ascii="黑体" w:eastAsia="黑体" w:hAnsi="黑体" w:hint="eastAsia"/>
          <w:color w:val="548DD4"/>
          <w:sz w:val="24"/>
          <w:szCs w:val="24"/>
          <w:lang w:eastAsia="zh-CN"/>
        </w:rPr>
        <w:t>实施</w:t>
      </w:r>
      <w:r w:rsidR="00674A2E">
        <w:rPr>
          <w:rFonts w:ascii="黑体" w:eastAsia="黑体" w:hAnsi="黑体" w:hint="eastAsia"/>
          <w:color w:val="548DD4"/>
          <w:sz w:val="24"/>
          <w:szCs w:val="24"/>
          <w:lang w:eastAsia="zh-CN"/>
        </w:rPr>
        <w:t>项目</w:t>
      </w:r>
      <w:r w:rsidRPr="00295197">
        <w:rPr>
          <w:rFonts w:ascii="黑体" w:eastAsia="黑体" w:hAnsi="黑体" w:hint="eastAsia"/>
          <w:color w:val="548DD4"/>
          <w:sz w:val="24"/>
          <w:szCs w:val="24"/>
          <w:lang w:eastAsia="zh-CN"/>
        </w:rPr>
        <w:t>验证</w:t>
      </w:r>
      <w:bookmarkEnd w:id="0"/>
      <w:bookmarkEnd w:id="1"/>
      <w:r w:rsidR="00674A2E">
        <w:rPr>
          <w:rFonts w:ascii="黑体" w:eastAsia="黑体" w:hAnsi="黑体" w:hint="eastAsia"/>
          <w:color w:val="548DD4"/>
          <w:sz w:val="24"/>
          <w:szCs w:val="24"/>
          <w:lang w:eastAsia="zh-CN"/>
        </w:rPr>
        <w:t>指引</w:t>
      </w:r>
    </w:p>
    <w:p w:rsidR="00295197" w:rsidRPr="00295197" w:rsidRDefault="00295197" w:rsidP="00295197">
      <w:pPr>
        <w:pStyle w:val="affc"/>
        <w:keepNext/>
        <w:numPr>
          <w:ilvl w:val="0"/>
          <w:numId w:val="16"/>
        </w:numPr>
        <w:spacing w:before="60" w:after="60"/>
        <w:contextualSpacing w:val="0"/>
        <w:outlineLvl w:val="2"/>
        <w:rPr>
          <w:rFonts w:ascii="宋体" w:hAnsi="宋体" w:cs="Arial"/>
          <w:b/>
          <w:bCs/>
          <w:vanish/>
        </w:rPr>
      </w:pPr>
      <w:bookmarkStart w:id="2" w:name="_Toc453858207"/>
      <w:bookmarkStart w:id="3" w:name="_Toc453858263"/>
      <w:bookmarkEnd w:id="2"/>
      <w:bookmarkEnd w:id="3"/>
    </w:p>
    <w:p w:rsidR="00295197" w:rsidRPr="00295197" w:rsidRDefault="00295197" w:rsidP="00295197">
      <w:pPr>
        <w:pStyle w:val="affc"/>
        <w:keepNext/>
        <w:numPr>
          <w:ilvl w:val="0"/>
          <w:numId w:val="16"/>
        </w:numPr>
        <w:spacing w:before="60" w:after="60"/>
        <w:contextualSpacing w:val="0"/>
        <w:outlineLvl w:val="2"/>
        <w:rPr>
          <w:rFonts w:ascii="宋体" w:hAnsi="宋体" w:cs="Arial"/>
          <w:b/>
          <w:bCs/>
          <w:vanish/>
        </w:rPr>
      </w:pPr>
      <w:bookmarkStart w:id="4" w:name="_Toc453858208"/>
      <w:bookmarkStart w:id="5" w:name="_Toc453858264"/>
      <w:bookmarkEnd w:id="4"/>
      <w:bookmarkEnd w:id="5"/>
    </w:p>
    <w:p w:rsidR="00295197" w:rsidRPr="00295197" w:rsidRDefault="00295197" w:rsidP="00295197">
      <w:pPr>
        <w:pStyle w:val="affc"/>
        <w:keepNext/>
        <w:numPr>
          <w:ilvl w:val="0"/>
          <w:numId w:val="16"/>
        </w:numPr>
        <w:spacing w:before="60" w:after="60"/>
        <w:contextualSpacing w:val="0"/>
        <w:outlineLvl w:val="2"/>
        <w:rPr>
          <w:rFonts w:ascii="宋体" w:hAnsi="宋体" w:cs="Arial"/>
          <w:b/>
          <w:bCs/>
          <w:vanish/>
        </w:rPr>
      </w:pPr>
      <w:bookmarkStart w:id="6" w:name="_Toc453858209"/>
      <w:bookmarkStart w:id="7" w:name="_Toc453858265"/>
      <w:bookmarkEnd w:id="6"/>
      <w:bookmarkEnd w:id="7"/>
    </w:p>
    <w:p w:rsidR="00295197" w:rsidRPr="00295197" w:rsidRDefault="00295197" w:rsidP="00295197">
      <w:pPr>
        <w:pStyle w:val="affc"/>
        <w:keepNext/>
        <w:numPr>
          <w:ilvl w:val="1"/>
          <w:numId w:val="16"/>
        </w:numPr>
        <w:spacing w:before="60" w:after="60"/>
        <w:contextualSpacing w:val="0"/>
        <w:outlineLvl w:val="2"/>
        <w:rPr>
          <w:rFonts w:ascii="宋体" w:hAnsi="宋体" w:cs="Arial"/>
          <w:b/>
          <w:bCs/>
          <w:vanish/>
        </w:rPr>
      </w:pPr>
      <w:bookmarkStart w:id="8" w:name="_Toc453858210"/>
      <w:bookmarkStart w:id="9" w:name="_Toc453858266"/>
      <w:bookmarkEnd w:id="8"/>
      <w:bookmarkEnd w:id="9"/>
    </w:p>
    <w:p w:rsidR="00295197" w:rsidRPr="00295197" w:rsidRDefault="00295197" w:rsidP="00295197">
      <w:pPr>
        <w:pStyle w:val="affc"/>
        <w:keepNext/>
        <w:numPr>
          <w:ilvl w:val="1"/>
          <w:numId w:val="16"/>
        </w:numPr>
        <w:spacing w:before="60" w:after="60"/>
        <w:contextualSpacing w:val="0"/>
        <w:outlineLvl w:val="2"/>
        <w:rPr>
          <w:rFonts w:ascii="宋体" w:hAnsi="宋体" w:cs="Arial"/>
          <w:b/>
          <w:bCs/>
          <w:vanish/>
        </w:rPr>
      </w:pPr>
      <w:bookmarkStart w:id="10" w:name="_Toc453858211"/>
      <w:bookmarkStart w:id="11" w:name="_Toc453858267"/>
      <w:bookmarkEnd w:id="10"/>
      <w:bookmarkEnd w:id="11"/>
    </w:p>
    <w:p w:rsidR="00674A2E" w:rsidRDefault="00674A2E" w:rsidP="00674A2E">
      <w:pPr>
        <w:pStyle w:val="41"/>
        <w:keepLines/>
        <w:numPr>
          <w:ilvl w:val="0"/>
          <w:numId w:val="10"/>
        </w:numPr>
        <w:tabs>
          <w:tab w:val="clear" w:pos="425"/>
        </w:tabs>
        <w:spacing w:before="0" w:after="0"/>
        <w:ind w:left="420" w:hanging="420"/>
        <w:jc w:val="left"/>
        <w:rPr>
          <w:rFonts w:ascii="黑体" w:eastAsia="黑体" w:hAnsi="黑体" w:cstheme="majorBidi" w:hint="eastAsia"/>
          <w:iCs/>
          <w:color w:val="4F81BD" w:themeColor="accent1"/>
          <w:sz w:val="21"/>
          <w:szCs w:val="21"/>
          <w:lang w:eastAsia="zh-CN"/>
        </w:rPr>
      </w:pPr>
      <w:r>
        <w:rPr>
          <w:rFonts w:ascii="黑体" w:eastAsia="黑体" w:hAnsi="黑体" w:cstheme="majorBidi" w:hint="eastAsia"/>
          <w:iCs/>
          <w:color w:val="4F81BD" w:themeColor="accent1"/>
          <w:sz w:val="21"/>
          <w:szCs w:val="21"/>
          <w:lang w:eastAsia="zh-CN"/>
        </w:rPr>
        <w:t>简介</w:t>
      </w:r>
    </w:p>
    <w:p w:rsidR="00674A2E" w:rsidRPr="00674A2E" w:rsidRDefault="00674A2E" w:rsidP="00674A2E">
      <w:pPr>
        <w:pStyle w:val="41"/>
        <w:keepLines/>
        <w:numPr>
          <w:ilvl w:val="0"/>
          <w:numId w:val="39"/>
        </w:numPr>
        <w:spacing w:before="0" w:after="0"/>
        <w:jc w:val="left"/>
        <w:rPr>
          <w:rFonts w:ascii="黑体" w:eastAsia="黑体" w:hAnsi="黑体" w:cstheme="majorBidi" w:hint="eastAsia"/>
          <w:iCs/>
          <w:color w:val="4F81BD" w:themeColor="accent1"/>
          <w:sz w:val="21"/>
          <w:szCs w:val="21"/>
          <w:lang w:eastAsia="zh-CN"/>
        </w:rPr>
      </w:pPr>
      <w:r w:rsidRPr="00674A2E">
        <w:rPr>
          <w:rFonts w:ascii="黑体" w:eastAsia="黑体" w:hAnsi="黑体" w:cstheme="majorBidi" w:hint="eastAsia"/>
          <w:iCs/>
          <w:color w:val="4F81BD" w:themeColor="accent1"/>
          <w:sz w:val="21"/>
          <w:szCs w:val="21"/>
          <w:lang w:eastAsia="zh-CN"/>
        </w:rPr>
        <w:t>概述</w:t>
      </w:r>
    </w:p>
    <w:p w:rsidR="00674A2E" w:rsidRPr="00674A2E" w:rsidRDefault="00674A2E" w:rsidP="00674A2E">
      <w:pPr>
        <w:ind w:firstLineChars="200" w:firstLine="420"/>
        <w:rPr>
          <w:lang w:eastAsia="zh-CN"/>
        </w:rPr>
      </w:pPr>
      <w:bookmarkStart w:id="12" w:name="_GoBack"/>
      <w:r w:rsidRPr="00674A2E">
        <w:rPr>
          <w:rFonts w:asciiTheme="minorEastAsia" w:hAnsiTheme="minorEastAsia" w:cs="Arial" w:hint="eastAsia"/>
          <w:sz w:val="21"/>
          <w:szCs w:val="21"/>
          <w:lang w:eastAsia="zh-CN"/>
        </w:rPr>
        <w:t>项目实施验证是指通过项目的软硬件安装调试完成后，对项目能否正常运行的测试过程。涉及外购产品的，需要对供方产品与自研产品进行集成，最后按前期准备的测试方案和用例，验证项目运行的可行性，为项目的交付提供保证。</w:t>
      </w:r>
      <w:bookmarkEnd w:id="12"/>
    </w:p>
    <w:p w:rsidR="00674A2E" w:rsidRPr="00674A2E" w:rsidRDefault="00674A2E" w:rsidP="00674A2E">
      <w:pPr>
        <w:pStyle w:val="41"/>
        <w:keepLines/>
        <w:numPr>
          <w:ilvl w:val="0"/>
          <w:numId w:val="39"/>
        </w:numPr>
        <w:spacing w:before="0" w:after="0"/>
        <w:jc w:val="left"/>
        <w:rPr>
          <w:rFonts w:ascii="黑体" w:eastAsia="黑体" w:hAnsi="黑体" w:cstheme="majorBidi" w:hint="eastAsia"/>
          <w:iCs/>
          <w:color w:val="4F81BD" w:themeColor="accent1"/>
          <w:sz w:val="21"/>
          <w:szCs w:val="21"/>
          <w:lang w:eastAsia="zh-CN"/>
        </w:rPr>
      </w:pPr>
      <w:r w:rsidRPr="00674A2E">
        <w:rPr>
          <w:rFonts w:ascii="黑体" w:eastAsia="黑体" w:hAnsi="黑体" w:cstheme="majorBidi" w:hint="eastAsia"/>
          <w:iCs/>
          <w:color w:val="4F81BD" w:themeColor="accent1"/>
          <w:sz w:val="21"/>
          <w:szCs w:val="21"/>
          <w:lang w:eastAsia="zh-CN"/>
        </w:rPr>
        <w:t>范围</w:t>
      </w:r>
    </w:p>
    <w:p w:rsidR="00674A2E" w:rsidRPr="00674A2E" w:rsidRDefault="00674A2E" w:rsidP="00674A2E">
      <w:pPr>
        <w:ind w:firstLineChars="200" w:firstLine="420"/>
        <w:rPr>
          <w:rFonts w:asciiTheme="minorEastAsia" w:hAnsiTheme="minorEastAsia" w:cs="Arial" w:hint="eastAsia"/>
          <w:sz w:val="21"/>
          <w:szCs w:val="21"/>
          <w:lang w:eastAsia="zh-CN"/>
        </w:rPr>
      </w:pPr>
      <w:r w:rsidRPr="00674A2E">
        <w:rPr>
          <w:rFonts w:asciiTheme="minorEastAsia" w:hAnsiTheme="minorEastAsia" w:cs="Arial" w:hint="eastAsia"/>
          <w:sz w:val="21"/>
          <w:szCs w:val="21"/>
          <w:lang w:eastAsia="zh-CN"/>
        </w:rPr>
        <w:t>本指引适用于指导信息化实施项目的</w:t>
      </w:r>
      <w:r>
        <w:rPr>
          <w:rFonts w:asciiTheme="minorEastAsia" w:hAnsiTheme="minorEastAsia" w:cs="Arial" w:hint="eastAsia"/>
          <w:sz w:val="21"/>
          <w:szCs w:val="21"/>
          <w:lang w:eastAsia="zh-CN"/>
        </w:rPr>
        <w:t>验证</w:t>
      </w:r>
      <w:r w:rsidRPr="00674A2E">
        <w:rPr>
          <w:rFonts w:asciiTheme="minorEastAsia" w:hAnsiTheme="minorEastAsia" w:cs="Arial" w:hint="eastAsia"/>
          <w:sz w:val="21"/>
          <w:szCs w:val="21"/>
          <w:lang w:eastAsia="zh-CN"/>
        </w:rPr>
        <w:t>工作，可根据项目实际和裁剪准则对该工作活动进行选取。</w:t>
      </w: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hint="eastAsia"/>
          <w:iCs/>
          <w:color w:val="4F81BD" w:themeColor="accent1"/>
          <w:sz w:val="21"/>
          <w:szCs w:val="21"/>
          <w:lang w:eastAsia="zh-CN"/>
        </w:rPr>
        <w:t>流程图</w:t>
      </w:r>
    </w:p>
    <w:p w:rsidR="00295197" w:rsidRPr="00295197" w:rsidRDefault="00295197" w:rsidP="00295197">
      <w:pPr>
        <w:rPr>
          <w:rFonts w:ascii="宋体" w:hAnsi="宋体"/>
          <w:lang w:eastAsia="zh-CN"/>
        </w:rPr>
      </w:pPr>
      <w:r w:rsidRPr="00295197">
        <w:rPr>
          <w:rFonts w:ascii="宋体" w:hAnsi="宋体"/>
        </w:rPr>
        <w:object w:dxaOrig="16211" w:dyaOrig="10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75pt;height:318.45pt" o:ole="">
            <v:imagedata r:id="rId8" o:title=""/>
          </v:shape>
          <o:OLEObject Type="Embed" ProgID="Visio.Drawing.11" ShapeID="_x0000_i1025" DrawAspect="Content" ObjectID="_1528698859" r:id="rId9"/>
        </w:object>
      </w: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t>任务描述</w:t>
      </w:r>
    </w:p>
    <w:p w:rsidR="00295197" w:rsidRPr="00295197" w:rsidRDefault="00295197" w:rsidP="00295197">
      <w:pPr>
        <w:jc w:val="left"/>
        <w:rPr>
          <w:rFonts w:ascii="宋体" w:hAnsi="宋体" w:cs="宋体"/>
          <w:b/>
          <w:bCs/>
          <w:sz w:val="21"/>
          <w:szCs w:val="21"/>
          <w:lang w:eastAsia="zh-CN"/>
        </w:rPr>
      </w:pPr>
      <w:r w:rsidRPr="00295197">
        <w:rPr>
          <w:rFonts w:ascii="宋体" w:hAnsi="宋体" w:cs="宋体"/>
          <w:b/>
          <w:bCs/>
          <w:sz w:val="21"/>
          <w:szCs w:val="21"/>
          <w:lang w:eastAsia="zh-CN"/>
        </w:rPr>
        <w:t>主要工作任务包括：</w:t>
      </w:r>
    </w:p>
    <w:p w:rsidR="00295197" w:rsidRPr="00295197" w:rsidRDefault="00295197" w:rsidP="00295197">
      <w:pPr>
        <w:numPr>
          <w:ilvl w:val="0"/>
          <w:numId w:val="32"/>
        </w:numPr>
        <w:jc w:val="left"/>
        <w:rPr>
          <w:rFonts w:ascii="宋体" w:hAnsi="宋体" w:cs="宋体"/>
          <w:sz w:val="21"/>
          <w:szCs w:val="21"/>
          <w:lang w:eastAsia="zh-CN"/>
        </w:rPr>
      </w:pPr>
      <w:r w:rsidRPr="00295197">
        <w:rPr>
          <w:rFonts w:ascii="宋体" w:hAnsi="宋体" w:cs="宋体" w:hint="eastAsia"/>
          <w:sz w:val="21"/>
          <w:szCs w:val="21"/>
          <w:lang w:eastAsia="zh-CN"/>
        </w:rPr>
        <w:t>实施项目经理组织进行系统集成与联调；</w:t>
      </w:r>
    </w:p>
    <w:p w:rsidR="00295197" w:rsidRPr="00295197" w:rsidRDefault="00295197" w:rsidP="00295197">
      <w:pPr>
        <w:numPr>
          <w:ilvl w:val="0"/>
          <w:numId w:val="32"/>
        </w:numPr>
        <w:jc w:val="left"/>
        <w:rPr>
          <w:rFonts w:ascii="宋体" w:hAnsi="宋体" w:cs="宋体"/>
          <w:sz w:val="21"/>
          <w:szCs w:val="21"/>
          <w:lang w:eastAsia="zh-CN"/>
        </w:rPr>
      </w:pPr>
      <w:r w:rsidRPr="00295197">
        <w:rPr>
          <w:rFonts w:ascii="宋体" w:hAnsi="宋体" w:cs="宋体" w:hint="eastAsia"/>
          <w:sz w:val="21"/>
          <w:szCs w:val="21"/>
          <w:lang w:eastAsia="zh-CN"/>
        </w:rPr>
        <w:t>实施项目经理组织进行系统测试并组织对测试发现问题进行修改与验证；</w:t>
      </w:r>
    </w:p>
    <w:p w:rsidR="00295197" w:rsidRPr="00295197" w:rsidRDefault="00295197" w:rsidP="00295197">
      <w:pPr>
        <w:numPr>
          <w:ilvl w:val="0"/>
          <w:numId w:val="32"/>
        </w:numPr>
        <w:jc w:val="left"/>
        <w:rPr>
          <w:rFonts w:ascii="宋体" w:hAnsi="宋体" w:cs="宋体"/>
          <w:sz w:val="21"/>
          <w:szCs w:val="21"/>
          <w:lang w:eastAsia="zh-CN"/>
        </w:rPr>
      </w:pPr>
      <w:r w:rsidRPr="00295197">
        <w:rPr>
          <w:rFonts w:ascii="宋体" w:hAnsi="宋体" w:cs="宋体" w:hint="eastAsia"/>
          <w:sz w:val="21"/>
          <w:szCs w:val="21"/>
          <w:lang w:eastAsia="zh-CN"/>
        </w:rPr>
        <w:t>实施项目经理组织客户方及相关角色进行初验</w:t>
      </w: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lastRenderedPageBreak/>
        <w:t>工作策略</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系统集成与调试：实施项目经理组织软件实施项目经理、工程实施项目经理等专业项目经理以及研发代表、供应商等严格按照实施方案对整个项目模块进行集成。实施项目经理需要统筹各模块资源，了解项目整体架构和模块，跟进并协调集成与联调的进度与问题。</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执行系统测试并进行问题修改与验证：实施项目经理组织软件实施项目经理、工程实施项目经理等专业项目经理根据系统测试用例进行系统测试，在测试过程中需注意各模块之间的依赖关系并尽量以客户的真实数据作为测试数据。</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测试结果分析与报告：实施项目经理组织软件实施项目经理、工程实施项目经理等专业项目经理记录测试过程中出现的故障、问题或提示信息并对数据与问题进行分析。系统测试及问题验证完成后出具系统测试报告。整个系统测试与分析过程，如有需要，可要求研发代表参与。</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系统初验：实施项目经理组织软件实施项目经理、工程实施项目经理等专业项目经理及研发代表、销售代表、供应商等进行初验，如有问题，可参见《问题管理流程》及早沟通解决；如果涉及新需求，则可参见《变更管理流程》进行处理。</w:t>
      </w: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t>角色与责任</w:t>
      </w:r>
    </w:p>
    <w:p w:rsidR="00295197" w:rsidRPr="00295197" w:rsidRDefault="00295197" w:rsidP="00295197">
      <w:pPr>
        <w:jc w:val="left"/>
        <w:rPr>
          <w:rFonts w:ascii="宋体" w:hAnsi="宋体"/>
          <w:b/>
          <w:sz w:val="21"/>
          <w:szCs w:val="21"/>
          <w:lang w:eastAsia="zh-CN"/>
        </w:rPr>
      </w:pPr>
      <w:r w:rsidRPr="00295197">
        <w:rPr>
          <w:rFonts w:ascii="宋体" w:hAnsi="宋体" w:hint="eastAsia"/>
          <w:b/>
          <w:sz w:val="21"/>
          <w:szCs w:val="21"/>
          <w:lang w:eastAsia="zh-CN"/>
        </w:rPr>
        <w:t>客户方</w:t>
      </w:r>
      <w:r w:rsidRPr="00295197">
        <w:rPr>
          <w:rFonts w:ascii="宋体" w:hAnsi="宋体"/>
          <w:b/>
          <w:sz w:val="21"/>
          <w:szCs w:val="21"/>
          <w:lang w:eastAsia="zh-CN"/>
        </w:rPr>
        <w:t>：</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参与系统初验</w:t>
      </w:r>
    </w:p>
    <w:p w:rsidR="00295197" w:rsidRPr="00295197" w:rsidRDefault="00295197" w:rsidP="00295197">
      <w:pPr>
        <w:jc w:val="left"/>
        <w:rPr>
          <w:rFonts w:ascii="宋体" w:hAnsi="宋体"/>
          <w:b/>
          <w:sz w:val="21"/>
          <w:szCs w:val="21"/>
          <w:lang w:eastAsia="zh-CN"/>
        </w:rPr>
      </w:pPr>
      <w:r w:rsidRPr="00295197">
        <w:rPr>
          <w:rFonts w:ascii="宋体" w:hAnsi="宋体" w:hint="eastAsia"/>
          <w:b/>
          <w:sz w:val="21"/>
          <w:szCs w:val="21"/>
          <w:lang w:eastAsia="zh-CN"/>
        </w:rPr>
        <w:t>实施项目经理</w:t>
      </w:r>
      <w:r w:rsidRPr="00295197">
        <w:rPr>
          <w:rFonts w:ascii="宋体" w:hAnsi="宋体"/>
          <w:b/>
          <w:sz w:val="21"/>
          <w:szCs w:val="21"/>
          <w:lang w:eastAsia="zh-CN"/>
        </w:rPr>
        <w:t>：</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统筹项目各个模块集成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跟进</w:t>
      </w:r>
      <w:r w:rsidRPr="00295197">
        <w:rPr>
          <w:rFonts w:ascii="宋体" w:hAnsi="宋体"/>
          <w:sz w:val="21"/>
          <w:szCs w:val="21"/>
          <w:lang w:eastAsia="zh-CN"/>
        </w:rPr>
        <w:t>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统筹项目系统测试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跟进</w:t>
      </w:r>
      <w:r w:rsidRPr="00295197">
        <w:rPr>
          <w:rFonts w:ascii="宋体" w:hAnsi="宋体"/>
          <w:sz w:val="21"/>
          <w:szCs w:val="21"/>
          <w:lang w:eastAsia="zh-CN"/>
        </w:rPr>
        <w:t>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组织完成系统初验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软件实施项目经理：</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执行系统测试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协助分析测试结果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工程实施项目经理：</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执行系统测试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协助分析测试结果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lastRenderedPageBreak/>
        <w:t>研发代表：</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对自有软件出现的问题给予支持</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协助分析测试结果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供应商：</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提供培训及操作手册</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hint="eastAsia"/>
          <w:b/>
          <w:sz w:val="21"/>
          <w:szCs w:val="21"/>
          <w:lang w:eastAsia="zh-CN"/>
        </w:rPr>
        <w:t>销售代表：</w:t>
      </w:r>
    </w:p>
    <w:p w:rsidR="00295197" w:rsidRPr="00295197" w:rsidRDefault="00295197" w:rsidP="00295197">
      <w:pPr>
        <w:ind w:left="1350" w:hanging="510"/>
        <w:jc w:val="left"/>
        <w:rPr>
          <w:rFonts w:ascii="宋体" w:hAnsi="宋体" w:cs="宋体"/>
          <w:sz w:val="21"/>
          <w:szCs w:val="21"/>
          <w:lang w:eastAsia="zh-CN"/>
        </w:rPr>
      </w:pPr>
      <w:r w:rsidRPr="00295197">
        <w:rPr>
          <w:rFonts w:ascii="宋体" w:hAnsi="宋体" w:cs="宋体"/>
          <w:sz w:val="21"/>
          <w:szCs w:val="21"/>
          <w:lang w:eastAsia="zh-CN"/>
        </w:rPr>
        <w:t>协助完成系统初验</w:t>
      </w: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t>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9"/>
        <w:gridCol w:w="1929"/>
        <w:gridCol w:w="1623"/>
        <w:gridCol w:w="1272"/>
        <w:gridCol w:w="1588"/>
        <w:gridCol w:w="1588"/>
      </w:tblGrid>
      <w:tr w:rsidR="00295197" w:rsidRPr="00295197" w:rsidTr="004C5193">
        <w:tc>
          <w:tcPr>
            <w:tcW w:w="1629" w:type="dxa"/>
            <w:shd w:val="clear" w:color="auto" w:fill="auto"/>
            <w:vAlign w:val="center"/>
          </w:tcPr>
          <w:p w:rsidR="00295197" w:rsidRPr="00295197" w:rsidRDefault="00295197" w:rsidP="004C5193">
            <w:pPr>
              <w:widowControl w:val="0"/>
              <w:ind w:left="454"/>
              <w:jc w:val="center"/>
              <w:rPr>
                <w:rFonts w:ascii="宋体" w:hAnsi="宋体"/>
                <w:sz w:val="21"/>
                <w:szCs w:val="21"/>
                <w:lang w:eastAsia="zh-CN"/>
              </w:rPr>
            </w:pPr>
            <w:r w:rsidRPr="00295197">
              <w:rPr>
                <w:rFonts w:ascii="宋体" w:hAnsi="宋体" w:hint="eastAsia"/>
                <w:sz w:val="21"/>
                <w:szCs w:val="21"/>
                <w:lang w:eastAsia="zh-CN"/>
              </w:rPr>
              <w:t>交付成果</w:t>
            </w:r>
          </w:p>
        </w:tc>
        <w:tc>
          <w:tcPr>
            <w:tcW w:w="1929" w:type="dxa"/>
            <w:shd w:val="clear" w:color="auto" w:fill="auto"/>
            <w:vAlign w:val="center"/>
          </w:tcPr>
          <w:p w:rsidR="00295197" w:rsidRPr="00295197" w:rsidRDefault="00295197" w:rsidP="004C5193">
            <w:pPr>
              <w:widowControl w:val="0"/>
              <w:ind w:firstLineChars="150" w:firstLine="315"/>
              <w:jc w:val="center"/>
              <w:rPr>
                <w:rFonts w:ascii="宋体" w:hAnsi="宋体"/>
                <w:sz w:val="21"/>
                <w:szCs w:val="21"/>
                <w:lang w:eastAsia="zh-CN"/>
              </w:rPr>
            </w:pPr>
            <w:r w:rsidRPr="00295197">
              <w:rPr>
                <w:rFonts w:ascii="宋体" w:hAnsi="宋体" w:hint="eastAsia"/>
                <w:sz w:val="21"/>
                <w:szCs w:val="21"/>
                <w:lang w:eastAsia="zh-CN"/>
              </w:rPr>
              <w:t>文档名称</w:t>
            </w:r>
          </w:p>
        </w:tc>
        <w:tc>
          <w:tcPr>
            <w:tcW w:w="1623" w:type="dxa"/>
            <w:shd w:val="clear" w:color="auto" w:fill="auto"/>
            <w:vAlign w:val="center"/>
          </w:tcPr>
          <w:p w:rsidR="00295197" w:rsidRPr="00295197" w:rsidRDefault="00295197" w:rsidP="004C5193">
            <w:pPr>
              <w:widowControl w:val="0"/>
              <w:ind w:left="454"/>
              <w:jc w:val="center"/>
              <w:rPr>
                <w:rFonts w:ascii="宋体" w:hAnsi="宋体"/>
                <w:sz w:val="21"/>
                <w:szCs w:val="21"/>
                <w:lang w:eastAsia="zh-CN"/>
              </w:rPr>
            </w:pPr>
            <w:r w:rsidRPr="00295197">
              <w:rPr>
                <w:rFonts w:ascii="宋体" w:hAnsi="宋体" w:hint="eastAsia"/>
                <w:sz w:val="21"/>
                <w:szCs w:val="21"/>
                <w:lang w:eastAsia="zh-CN"/>
              </w:rPr>
              <w:t>文档编号</w:t>
            </w:r>
          </w:p>
        </w:tc>
        <w:tc>
          <w:tcPr>
            <w:tcW w:w="1272" w:type="dxa"/>
            <w:shd w:val="clear" w:color="auto" w:fill="auto"/>
            <w:vAlign w:val="center"/>
          </w:tcPr>
          <w:p w:rsidR="00295197" w:rsidRPr="00295197" w:rsidRDefault="00295197" w:rsidP="004C5193">
            <w:pPr>
              <w:widowControl w:val="0"/>
              <w:jc w:val="center"/>
              <w:rPr>
                <w:rFonts w:ascii="宋体" w:hAnsi="宋体"/>
                <w:sz w:val="21"/>
                <w:szCs w:val="21"/>
                <w:lang w:eastAsia="zh-CN"/>
              </w:rPr>
            </w:pPr>
            <w:r w:rsidRPr="00295197">
              <w:rPr>
                <w:rFonts w:ascii="宋体" w:hAnsi="宋体" w:hint="eastAsia"/>
                <w:sz w:val="21"/>
                <w:szCs w:val="21"/>
                <w:lang w:eastAsia="zh-CN"/>
              </w:rPr>
              <w:t>文档性质</w:t>
            </w:r>
          </w:p>
          <w:p w:rsidR="00295197" w:rsidRPr="00295197" w:rsidRDefault="00295197" w:rsidP="004C5193">
            <w:pPr>
              <w:widowControl w:val="0"/>
              <w:jc w:val="center"/>
              <w:rPr>
                <w:rFonts w:ascii="宋体" w:hAnsi="宋体"/>
                <w:sz w:val="21"/>
                <w:szCs w:val="21"/>
                <w:lang w:eastAsia="zh-CN"/>
              </w:rPr>
            </w:pPr>
            <w:r w:rsidRPr="00295197">
              <w:rPr>
                <w:rFonts w:ascii="宋体" w:hAnsi="宋体" w:hint="eastAsia"/>
                <w:sz w:val="21"/>
                <w:szCs w:val="21"/>
                <w:lang w:eastAsia="zh-CN"/>
              </w:rPr>
              <w:t>（内/外）</w:t>
            </w:r>
          </w:p>
        </w:tc>
        <w:tc>
          <w:tcPr>
            <w:tcW w:w="1588" w:type="dxa"/>
            <w:shd w:val="clear" w:color="auto" w:fill="auto"/>
            <w:vAlign w:val="center"/>
          </w:tcPr>
          <w:p w:rsidR="00295197" w:rsidRPr="00295197" w:rsidRDefault="00295197" w:rsidP="004C5193">
            <w:pPr>
              <w:widowControl w:val="0"/>
              <w:ind w:firstLineChars="200" w:firstLine="420"/>
              <w:jc w:val="center"/>
              <w:rPr>
                <w:rFonts w:ascii="宋体" w:hAnsi="宋体"/>
                <w:sz w:val="21"/>
                <w:szCs w:val="21"/>
                <w:lang w:eastAsia="zh-CN"/>
              </w:rPr>
            </w:pPr>
            <w:r w:rsidRPr="00295197">
              <w:rPr>
                <w:rFonts w:ascii="宋体" w:hAnsi="宋体" w:hint="eastAsia"/>
                <w:sz w:val="21"/>
                <w:szCs w:val="21"/>
                <w:lang w:eastAsia="zh-CN"/>
              </w:rPr>
              <w:t>审批</w:t>
            </w:r>
          </w:p>
        </w:tc>
        <w:tc>
          <w:tcPr>
            <w:tcW w:w="1588" w:type="dxa"/>
            <w:shd w:val="clear" w:color="auto" w:fill="auto"/>
            <w:vAlign w:val="center"/>
          </w:tcPr>
          <w:p w:rsidR="00295197" w:rsidRPr="00295197" w:rsidRDefault="00295197" w:rsidP="004C5193">
            <w:pPr>
              <w:widowControl w:val="0"/>
              <w:jc w:val="center"/>
              <w:rPr>
                <w:rFonts w:ascii="宋体" w:hAnsi="宋体"/>
                <w:sz w:val="21"/>
                <w:szCs w:val="21"/>
                <w:lang w:eastAsia="zh-CN"/>
              </w:rPr>
            </w:pPr>
            <w:r w:rsidRPr="00295197">
              <w:rPr>
                <w:rFonts w:ascii="宋体" w:hAnsi="宋体" w:hint="eastAsia"/>
                <w:sz w:val="21"/>
                <w:szCs w:val="21"/>
                <w:lang w:eastAsia="zh-CN"/>
              </w:rPr>
              <w:t>模板工具</w:t>
            </w:r>
          </w:p>
        </w:tc>
      </w:tr>
      <w:tr w:rsidR="004C5193" w:rsidRPr="00295197" w:rsidTr="004C5193">
        <w:tc>
          <w:tcPr>
            <w:tcW w:w="1629" w:type="dxa"/>
            <w:shd w:val="clear" w:color="auto" w:fill="auto"/>
            <w:vAlign w:val="center"/>
          </w:tcPr>
          <w:p w:rsidR="004C5193" w:rsidRPr="00295197" w:rsidRDefault="004C5193" w:rsidP="004C5193">
            <w:pPr>
              <w:widowControl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第三方软件验收报告</w:t>
            </w:r>
          </w:p>
        </w:tc>
        <w:tc>
          <w:tcPr>
            <w:tcW w:w="1929" w:type="dxa"/>
            <w:shd w:val="clear" w:color="auto" w:fill="auto"/>
            <w:vAlign w:val="center"/>
          </w:tcPr>
          <w:p w:rsidR="004C5193" w:rsidRPr="00295197" w:rsidRDefault="004C5193" w:rsidP="00B84CB9">
            <w:pPr>
              <w:widowControl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软件验收报告</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vAlign w:val="center"/>
          </w:tcPr>
          <w:p w:rsidR="004C5193" w:rsidRPr="00295197" w:rsidRDefault="004C5193" w:rsidP="004C5193">
            <w:pPr>
              <w:widowControl w:val="0"/>
              <w:jc w:val="center"/>
              <w:rPr>
                <w:rFonts w:ascii="宋体" w:hAnsi="宋体"/>
                <w:sz w:val="21"/>
                <w:szCs w:val="21"/>
                <w:lang w:eastAsia="zh-CN"/>
              </w:rPr>
            </w:pPr>
            <w:r>
              <w:rPr>
                <w:rFonts w:ascii="宋体" w:hAnsi="宋体"/>
                <w:sz w:val="21"/>
                <w:szCs w:val="21"/>
                <w:lang w:eastAsia="zh-CN"/>
              </w:rPr>
              <w:t>内</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r w:rsidR="004C5193" w:rsidRPr="00295197" w:rsidTr="00D81495">
        <w:tc>
          <w:tcPr>
            <w:tcW w:w="1629" w:type="dxa"/>
            <w:shd w:val="clear" w:color="auto" w:fill="auto"/>
            <w:vAlign w:val="center"/>
          </w:tcPr>
          <w:p w:rsidR="004C5193" w:rsidRPr="00295197" w:rsidRDefault="004C5193" w:rsidP="004C5193">
            <w:pPr>
              <w:widowControl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第三方工程验收报告</w:t>
            </w:r>
          </w:p>
        </w:tc>
        <w:tc>
          <w:tcPr>
            <w:tcW w:w="1929" w:type="dxa"/>
            <w:shd w:val="clear" w:color="auto" w:fill="auto"/>
            <w:vAlign w:val="center"/>
          </w:tcPr>
          <w:p w:rsidR="004C5193" w:rsidRPr="00295197" w:rsidRDefault="004C5193" w:rsidP="00B84CB9">
            <w:pPr>
              <w:widowControl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工程验收报告</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tcPr>
          <w:p w:rsidR="004C5193" w:rsidRDefault="004C5193" w:rsidP="004C5193">
            <w:pPr>
              <w:jc w:val="center"/>
            </w:pPr>
            <w:r w:rsidRPr="0016125B">
              <w:rPr>
                <w:rFonts w:ascii="宋体" w:hAnsi="宋体"/>
                <w:sz w:val="21"/>
                <w:szCs w:val="21"/>
                <w:lang w:eastAsia="zh-CN"/>
              </w:rPr>
              <w:t>内</w:t>
            </w:r>
            <w:r>
              <w:rPr>
                <w:rFonts w:ascii="宋体" w:hAnsi="宋体" w:hint="eastAsia"/>
                <w:sz w:val="21"/>
                <w:szCs w:val="21"/>
                <w:lang w:eastAsia="zh-CN"/>
              </w:rPr>
              <w:t>，</w:t>
            </w:r>
            <w:r>
              <w:rPr>
                <w:rFonts w:ascii="宋体" w:hAnsi="宋体"/>
                <w:sz w:val="21"/>
                <w:szCs w:val="21"/>
                <w:lang w:eastAsia="zh-CN"/>
              </w:rPr>
              <w:t>外</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r w:rsidR="004C5193" w:rsidRPr="00295197" w:rsidTr="00D81495">
        <w:tc>
          <w:tcPr>
            <w:tcW w:w="1629" w:type="dxa"/>
            <w:shd w:val="clear" w:color="auto" w:fill="auto"/>
            <w:vAlign w:val="center"/>
          </w:tcPr>
          <w:p w:rsidR="004C5193" w:rsidRPr="00295197" w:rsidRDefault="004C5193" w:rsidP="004C5193">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现场研发的文档/源码/程序包</w:t>
            </w:r>
          </w:p>
        </w:tc>
        <w:tc>
          <w:tcPr>
            <w:tcW w:w="1929" w:type="dxa"/>
            <w:shd w:val="clear" w:color="auto" w:fill="auto"/>
            <w:vAlign w:val="center"/>
          </w:tcPr>
          <w:p w:rsidR="004C5193" w:rsidRPr="00295197" w:rsidRDefault="004C5193" w:rsidP="00B84CB9">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源码/程序包</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tcPr>
          <w:p w:rsidR="004C5193" w:rsidRDefault="004C5193" w:rsidP="004C5193">
            <w:pPr>
              <w:jc w:val="center"/>
            </w:pPr>
            <w:r w:rsidRPr="0016125B">
              <w:rPr>
                <w:rFonts w:ascii="宋体" w:hAnsi="宋体"/>
                <w:sz w:val="21"/>
                <w:szCs w:val="21"/>
                <w:lang w:eastAsia="zh-CN"/>
              </w:rPr>
              <w:t>内</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r w:rsidR="004C5193" w:rsidRPr="00295197" w:rsidTr="00D81495">
        <w:tc>
          <w:tcPr>
            <w:tcW w:w="1629" w:type="dxa"/>
            <w:shd w:val="clear" w:color="auto" w:fill="auto"/>
            <w:vAlign w:val="center"/>
          </w:tcPr>
          <w:p w:rsidR="004C5193" w:rsidRPr="00295197" w:rsidRDefault="004C5193" w:rsidP="004C5193">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系统测试报告</w:t>
            </w:r>
          </w:p>
        </w:tc>
        <w:tc>
          <w:tcPr>
            <w:tcW w:w="1929" w:type="dxa"/>
            <w:shd w:val="clear" w:color="auto" w:fill="auto"/>
            <w:vAlign w:val="center"/>
          </w:tcPr>
          <w:p w:rsidR="004C5193" w:rsidRPr="00295197" w:rsidRDefault="004C5193" w:rsidP="00B84CB9">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系统测试报告</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tcPr>
          <w:p w:rsidR="004C5193" w:rsidRDefault="004C5193" w:rsidP="004C5193">
            <w:pPr>
              <w:jc w:val="center"/>
            </w:pPr>
            <w:r w:rsidRPr="0016125B">
              <w:rPr>
                <w:rFonts w:ascii="宋体" w:hAnsi="宋体"/>
                <w:sz w:val="21"/>
                <w:szCs w:val="21"/>
                <w:lang w:eastAsia="zh-CN"/>
              </w:rPr>
              <w:t>内</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r w:rsidR="004C5193" w:rsidRPr="00295197" w:rsidTr="00D81495">
        <w:tc>
          <w:tcPr>
            <w:tcW w:w="1629" w:type="dxa"/>
            <w:shd w:val="clear" w:color="auto" w:fill="auto"/>
            <w:vAlign w:val="center"/>
          </w:tcPr>
          <w:p w:rsidR="004C5193" w:rsidRPr="00295197" w:rsidRDefault="004C5193" w:rsidP="004C5193">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系统初验报告</w:t>
            </w:r>
          </w:p>
        </w:tc>
        <w:tc>
          <w:tcPr>
            <w:tcW w:w="1929" w:type="dxa"/>
            <w:shd w:val="clear" w:color="auto" w:fill="auto"/>
            <w:vAlign w:val="center"/>
          </w:tcPr>
          <w:p w:rsidR="004C5193" w:rsidRPr="00295197" w:rsidRDefault="004C5193" w:rsidP="00B84CB9">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系统初验报告</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tcPr>
          <w:p w:rsidR="004C5193" w:rsidRDefault="004C5193" w:rsidP="004C5193">
            <w:pPr>
              <w:jc w:val="center"/>
            </w:pPr>
            <w:r w:rsidRPr="0016125B">
              <w:rPr>
                <w:rFonts w:ascii="宋体" w:hAnsi="宋体"/>
                <w:sz w:val="21"/>
                <w:szCs w:val="21"/>
                <w:lang w:eastAsia="zh-CN"/>
              </w:rPr>
              <w:t>内</w:t>
            </w:r>
            <w:r>
              <w:rPr>
                <w:rFonts w:ascii="宋体" w:hAnsi="宋体" w:hint="eastAsia"/>
                <w:sz w:val="21"/>
                <w:szCs w:val="21"/>
                <w:lang w:eastAsia="zh-CN"/>
              </w:rPr>
              <w:t>，</w:t>
            </w:r>
            <w:r>
              <w:rPr>
                <w:rFonts w:ascii="宋体" w:hAnsi="宋体"/>
                <w:sz w:val="21"/>
                <w:szCs w:val="21"/>
                <w:lang w:eastAsia="zh-CN"/>
              </w:rPr>
              <w:t>外</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bl>
    <w:p w:rsidR="00295197" w:rsidRPr="00295197" w:rsidRDefault="00295197" w:rsidP="00295197">
      <w:pPr>
        <w:rPr>
          <w:rFonts w:ascii="宋体" w:hAnsi="宋体"/>
          <w:sz w:val="21"/>
          <w:szCs w:val="21"/>
          <w:lang w:eastAsia="zh-CN"/>
        </w:rPr>
      </w:pP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t>风险提示</w:t>
      </w:r>
    </w:p>
    <w:p w:rsidR="00295197" w:rsidRPr="00295197" w:rsidRDefault="00295197" w:rsidP="00295197">
      <w:pPr>
        <w:ind w:leftChars="181" w:left="661" w:hanging="227"/>
        <w:jc w:val="left"/>
        <w:rPr>
          <w:rFonts w:ascii="宋体" w:hAnsi="宋体" w:cs="宋体"/>
          <w:sz w:val="21"/>
          <w:szCs w:val="21"/>
          <w:lang w:eastAsia="zh-CN"/>
        </w:rPr>
      </w:pPr>
      <w:r w:rsidRPr="00295197">
        <w:rPr>
          <w:rFonts w:ascii="宋体" w:hAnsi="宋体" w:cs="宋体"/>
          <w:sz w:val="21"/>
          <w:szCs w:val="21"/>
          <w:lang w:eastAsia="zh-CN"/>
        </w:rPr>
        <w:t>1)</w:t>
      </w:r>
      <w:r w:rsidR="0008478C">
        <w:rPr>
          <w:rFonts w:ascii="宋体" w:hAnsi="宋体" w:cs="宋体"/>
          <w:sz w:val="21"/>
          <w:szCs w:val="21"/>
          <w:lang w:eastAsia="zh-CN"/>
        </w:rPr>
        <w:t>测试案例要全部覆盖所有的业务流程，包括定制化开发涉及的业务内容，在验证</w:t>
      </w:r>
      <w:r w:rsidR="0008478C" w:rsidRPr="0008478C">
        <w:rPr>
          <w:rFonts w:ascii="宋体" w:hAnsi="宋体" w:cs="宋体"/>
          <w:sz w:val="21"/>
          <w:szCs w:val="21"/>
          <w:lang w:eastAsia="zh-CN"/>
        </w:rPr>
        <w:t>阶段做得越仔细，将来上线</w:t>
      </w:r>
      <w:r w:rsidR="0008478C">
        <w:rPr>
          <w:rFonts w:ascii="宋体" w:hAnsi="宋体" w:cs="宋体"/>
          <w:sz w:val="21"/>
          <w:szCs w:val="21"/>
          <w:lang w:eastAsia="zh-CN"/>
        </w:rPr>
        <w:t>验收</w:t>
      </w:r>
      <w:r w:rsidR="0008478C" w:rsidRPr="0008478C">
        <w:rPr>
          <w:rFonts w:ascii="宋体" w:hAnsi="宋体" w:cs="宋体"/>
          <w:sz w:val="21"/>
          <w:szCs w:val="21"/>
          <w:lang w:eastAsia="zh-CN"/>
        </w:rPr>
        <w:t>就会越顺利。</w:t>
      </w:r>
    </w:p>
    <w:p w:rsidR="00E62791" w:rsidRPr="00295197" w:rsidRDefault="00E62791" w:rsidP="00295197">
      <w:pPr>
        <w:rPr>
          <w:lang w:eastAsia="zh-CN"/>
        </w:rPr>
      </w:pPr>
    </w:p>
    <w:sectPr w:rsidR="00E62791" w:rsidRPr="00295197" w:rsidSect="00295197">
      <w:headerReference w:type="default" r:id="rId10"/>
      <w:footerReference w:type="default" r:id="rId11"/>
      <w:pgSz w:w="11907" w:h="16840" w:code="9"/>
      <w:pgMar w:top="1247" w:right="1247" w:bottom="1247" w:left="1247" w:header="567" w:footer="822"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A3D" w:rsidRDefault="00FD3A3D">
      <w:pPr>
        <w:ind w:firstLine="420"/>
      </w:pPr>
      <w:r>
        <w:separator/>
      </w:r>
    </w:p>
  </w:endnote>
  <w:endnote w:type="continuationSeparator" w:id="1">
    <w:p w:rsidR="00FD3A3D" w:rsidRDefault="00FD3A3D">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791" w:rsidRPr="00294254" w:rsidRDefault="00E62791" w:rsidP="00674A2E">
    <w:pPr>
      <w:pStyle w:val="ab"/>
      <w:rPr>
        <w:rFonts w:ascii="宋体" w:hAnsi="宋体"/>
        <w:szCs w:val="18"/>
        <w:lang w:eastAsia="zh-CN"/>
      </w:rPr>
    </w:pPr>
    <w:r>
      <w:rPr>
        <w:rFonts w:hint="eastAsia"/>
        <w:lang w:eastAsia="zh-CN"/>
      </w:rPr>
      <w:t>国泰安机密，未经许可不得扩散</w:t>
    </w:r>
    <w:r w:rsidR="00674A2E">
      <w:rPr>
        <w:rFonts w:hint="eastAsia"/>
        <w:lang w:eastAsia="zh-CN"/>
      </w:rPr>
      <w:t xml:space="preserve">                                                                 </w:t>
    </w:r>
    <w:r w:rsidRPr="00294254">
      <w:rPr>
        <w:rFonts w:ascii="宋体" w:hAnsi="宋体" w:hint="eastAsia"/>
        <w:szCs w:val="18"/>
        <w:lang w:eastAsia="zh-CN"/>
      </w:rPr>
      <w:t>第</w:t>
    </w:r>
    <w:r w:rsidR="00E3236E" w:rsidRPr="00294254">
      <w:rPr>
        <w:rFonts w:ascii="宋体" w:hAnsi="宋体"/>
        <w:szCs w:val="18"/>
      </w:rPr>
      <w:fldChar w:fldCharType="begin"/>
    </w:r>
    <w:r w:rsidRPr="00294254">
      <w:rPr>
        <w:rFonts w:ascii="宋体" w:hAnsi="宋体"/>
        <w:szCs w:val="18"/>
        <w:lang w:eastAsia="zh-CN"/>
      </w:rPr>
      <w:instrText>PAGE</w:instrText>
    </w:r>
    <w:r w:rsidR="00E3236E" w:rsidRPr="00294254">
      <w:rPr>
        <w:rFonts w:ascii="宋体" w:hAnsi="宋体"/>
        <w:szCs w:val="18"/>
      </w:rPr>
      <w:fldChar w:fldCharType="separate"/>
    </w:r>
    <w:r w:rsidR="0008478C">
      <w:rPr>
        <w:rFonts w:ascii="宋体" w:hAnsi="宋体"/>
        <w:noProof/>
        <w:szCs w:val="18"/>
        <w:lang w:eastAsia="zh-CN"/>
      </w:rPr>
      <w:t>3</w:t>
    </w:r>
    <w:r w:rsidR="00E3236E"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00E3236E" w:rsidRPr="00294254">
      <w:rPr>
        <w:rFonts w:ascii="宋体" w:hAnsi="宋体"/>
        <w:szCs w:val="18"/>
      </w:rPr>
      <w:fldChar w:fldCharType="begin"/>
    </w:r>
    <w:r w:rsidRPr="00294254">
      <w:rPr>
        <w:rFonts w:ascii="宋体" w:hAnsi="宋体"/>
        <w:szCs w:val="18"/>
        <w:lang w:eastAsia="zh-CN"/>
      </w:rPr>
      <w:instrText>NUMPAGES</w:instrText>
    </w:r>
    <w:r w:rsidR="00E3236E" w:rsidRPr="00294254">
      <w:rPr>
        <w:rFonts w:ascii="宋体" w:hAnsi="宋体"/>
        <w:szCs w:val="18"/>
      </w:rPr>
      <w:fldChar w:fldCharType="separate"/>
    </w:r>
    <w:r w:rsidR="0008478C">
      <w:rPr>
        <w:rFonts w:ascii="宋体" w:hAnsi="宋体"/>
        <w:noProof/>
        <w:szCs w:val="18"/>
        <w:lang w:eastAsia="zh-CN"/>
      </w:rPr>
      <w:t>3</w:t>
    </w:r>
    <w:r w:rsidR="00E3236E" w:rsidRPr="00294254">
      <w:rPr>
        <w:rFonts w:ascii="宋体" w:hAnsi="宋体"/>
        <w:szCs w:val="18"/>
      </w:rPr>
      <w:fldChar w:fldCharType="end"/>
    </w:r>
    <w:r w:rsidRPr="00294254">
      <w:rPr>
        <w:rFonts w:ascii="宋体" w:hAnsi="宋体" w:hint="eastAsia"/>
        <w:szCs w:val="18"/>
        <w:lang w:eastAsia="zh-CN"/>
      </w:rPr>
      <w:t>页</w:t>
    </w:r>
  </w:p>
  <w:p w:rsidR="00E62791" w:rsidRPr="00EA5C41" w:rsidRDefault="00E62791">
    <w:pPr>
      <w:pStyle w:val="ab"/>
      <w:rPr>
        <w:szCs w:val="18"/>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A3D" w:rsidRDefault="00FD3A3D">
      <w:pPr>
        <w:ind w:firstLine="420"/>
      </w:pPr>
      <w:r>
        <w:separator/>
      </w:r>
    </w:p>
  </w:footnote>
  <w:footnote w:type="continuationSeparator" w:id="1">
    <w:p w:rsidR="00FD3A3D" w:rsidRDefault="00FD3A3D">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791" w:rsidRDefault="00E62791">
    <w:pPr>
      <w:pStyle w:val="ae"/>
      <w:rPr>
        <w:lang w:val="zh-CN" w:eastAsia="zh-CN"/>
      </w:rPr>
    </w:pPr>
  </w:p>
  <w:p w:rsidR="00E62791" w:rsidRPr="00E822F1" w:rsidRDefault="00674A2E" w:rsidP="002B5B49">
    <w:pPr>
      <w:pStyle w:val="ae"/>
      <w:rPr>
        <w:szCs w:val="18"/>
        <w:lang w:eastAsia="zh-CN"/>
      </w:rPr>
    </w:pPr>
    <w:r>
      <w:rPr>
        <w:rFonts w:hint="eastAsia"/>
        <w:szCs w:val="18"/>
        <w:lang w:val="zh-CN" w:eastAsia="zh-CN"/>
      </w:rPr>
      <w:t>实施验证</w:t>
    </w:r>
    <w:r w:rsidR="00E62791">
      <w:rPr>
        <w:rFonts w:hint="eastAsia"/>
        <w:szCs w:val="18"/>
        <w:lang w:val="zh-CN" w:eastAsia="zh-CN"/>
      </w:rPr>
      <w:t>指引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235C48"/>
    <w:multiLevelType w:val="hybridMultilevel"/>
    <w:tmpl w:val="004247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3731C0"/>
    <w:multiLevelType w:val="multilevel"/>
    <w:tmpl w:val="84008AF0"/>
    <w:lvl w:ilvl="0">
      <w:start w:val="1"/>
      <w:numFmt w:val="decimal"/>
      <w:lvlText w:val="1.%1."/>
      <w:lvlJc w:val="left"/>
      <w:pPr>
        <w:tabs>
          <w:tab w:val="num" w:pos="425"/>
        </w:tabs>
        <w:ind w:left="425" w:hanging="425"/>
      </w:pPr>
      <w:rPr>
        <w:rFonts w:hint="eastAsia"/>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abstractNum w:abstractNumId="4">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DE41F1F"/>
    <w:multiLevelType w:val="hybridMultilevel"/>
    <w:tmpl w:val="F2C6413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D608B2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C620996"/>
    <w:multiLevelType w:val="hybridMultilevel"/>
    <w:tmpl w:val="D1647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0">
    <w:nsid w:val="1DF921A2"/>
    <w:multiLevelType w:val="multilevel"/>
    <w:tmpl w:val="B0C4F29C"/>
    <w:numStyleLink w:val="3"/>
  </w:abstractNum>
  <w:abstractNum w:abstractNumId="11">
    <w:nsid w:val="1F594B4F"/>
    <w:multiLevelType w:val="hybridMultilevel"/>
    <w:tmpl w:val="A740B5E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2">
    <w:nsid w:val="204C3F4A"/>
    <w:multiLevelType w:val="hybridMultilevel"/>
    <w:tmpl w:val="6F7A0F6A"/>
    <w:lvl w:ilvl="0" w:tplc="5414EAFE">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4">
    <w:nsid w:val="28255FF0"/>
    <w:multiLevelType w:val="hybridMultilevel"/>
    <w:tmpl w:val="B07401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6">
    <w:nsid w:val="35DC6866"/>
    <w:multiLevelType w:val="hybridMultilevel"/>
    <w:tmpl w:val="D346CC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F3546B"/>
    <w:multiLevelType w:val="hybridMultilevel"/>
    <w:tmpl w:val="C9A42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D215860"/>
    <w:multiLevelType w:val="hybridMultilevel"/>
    <w:tmpl w:val="3F82F2D8"/>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0">
    <w:nsid w:val="40164DC7"/>
    <w:multiLevelType w:val="hybridMultilevel"/>
    <w:tmpl w:val="13980E60"/>
    <w:lvl w:ilvl="0" w:tplc="D5AA5A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17D1450"/>
    <w:multiLevelType w:val="hybridMultilevel"/>
    <w:tmpl w:val="DDD03250"/>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915854D6">
      <w:start w:val="1"/>
      <w:numFmt w:val="decimal"/>
      <w:lvlText w:val="%3)"/>
      <w:lvlJc w:val="left"/>
      <w:pPr>
        <w:ind w:left="1275" w:hanging="43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2ED42E3"/>
    <w:multiLevelType w:val="hybridMultilevel"/>
    <w:tmpl w:val="66509D2A"/>
    <w:lvl w:ilvl="0" w:tplc="D5AA5A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E4B652F"/>
    <w:multiLevelType w:val="hybridMultilevel"/>
    <w:tmpl w:val="FB628172"/>
    <w:lvl w:ilvl="0" w:tplc="5290B6B2">
      <w:start w:val="1"/>
      <w:numFmt w:val="decimal"/>
      <w:lvlText w:val="%1、"/>
      <w:lvlJc w:val="left"/>
      <w:pPr>
        <w:ind w:left="600" w:hanging="420"/>
      </w:pPr>
      <w:rPr>
        <w:rFonts w:ascii="Calibri" w:eastAsia="宋体" w:hAnsi="Calibr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4">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5">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6">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7">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9">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5FAE5D8B"/>
    <w:multiLevelType w:val="hybridMultilevel"/>
    <w:tmpl w:val="F0C0BA66"/>
    <w:lvl w:ilvl="0" w:tplc="5290B6B2">
      <w:start w:val="1"/>
      <w:numFmt w:val="decimal"/>
      <w:lvlText w:val="%1、"/>
      <w:lvlJc w:val="left"/>
      <w:pPr>
        <w:ind w:left="720" w:hanging="420"/>
      </w:pPr>
      <w:rPr>
        <w:rFonts w:ascii="Calibri" w:eastAsia="宋体" w:hAnsi="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1">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2">
    <w:nsid w:val="65715E9B"/>
    <w:multiLevelType w:val="hybridMultilevel"/>
    <w:tmpl w:val="44EA10C6"/>
    <w:lvl w:ilvl="0" w:tplc="834EE806">
      <w:start w:val="1"/>
      <w:numFmt w:val="decimal"/>
      <w:lvlText w:val="3.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7A4B23"/>
    <w:multiLevelType w:val="hybridMultilevel"/>
    <w:tmpl w:val="798A1F5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1B49CD"/>
    <w:multiLevelType w:val="hybridMultilevel"/>
    <w:tmpl w:val="0AF01166"/>
    <w:lvl w:ilvl="0" w:tplc="5290B6B2">
      <w:start w:val="1"/>
      <w:numFmt w:val="decimal"/>
      <w:lvlText w:val="%1、"/>
      <w:lvlJc w:val="left"/>
      <w:pPr>
        <w:ind w:left="900" w:hanging="420"/>
      </w:pPr>
      <w:rPr>
        <w:rFonts w:ascii="Calibri" w:eastAsia="宋体"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09428E1"/>
    <w:multiLevelType w:val="hybridMultilevel"/>
    <w:tmpl w:val="0BD43F40"/>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6">
    <w:nsid w:val="717E44FB"/>
    <w:multiLevelType w:val="hybridMultilevel"/>
    <w:tmpl w:val="0AA82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5"/>
  </w:num>
  <w:num w:numId="2">
    <w:abstractNumId w:val="13"/>
  </w:num>
  <w:num w:numId="3">
    <w:abstractNumId w:val="24"/>
  </w:num>
  <w:num w:numId="4">
    <w:abstractNumId w:val="7"/>
  </w:num>
  <w:num w:numId="5">
    <w:abstractNumId w:val="31"/>
  </w:num>
  <w:num w:numId="6">
    <w:abstractNumId w:val="28"/>
  </w:num>
  <w:num w:numId="7">
    <w:abstractNumId w:val="26"/>
  </w:num>
  <w:num w:numId="8">
    <w:abstractNumId w:val="29"/>
  </w:num>
  <w:num w:numId="9">
    <w:abstractNumId w:val="9"/>
  </w:num>
  <w:num w:numId="10">
    <w:abstractNumId w:val="37"/>
  </w:num>
  <w:num w:numId="11">
    <w:abstractNumId w:val="0"/>
  </w:num>
  <w:num w:numId="12">
    <w:abstractNumId w:val="4"/>
  </w:num>
  <w:num w:numId="13">
    <w:abstractNumId w:val="18"/>
  </w:num>
  <w:num w:numId="14">
    <w:abstractNumId w:val="21"/>
  </w:num>
  <w:num w:numId="15">
    <w:abstractNumId w:val="15"/>
  </w:num>
  <w:num w:numId="16">
    <w:abstractNumId w:val="10"/>
    <w:lvlOverride w:ilvl="0">
      <w:lvl w:ilvl="0">
        <w:numFmt w:val="decimal"/>
        <w:lvlText w:val=""/>
        <w:lvlJc w:val="left"/>
      </w:lvl>
    </w:lvlOverride>
    <w:lvlOverride w:ilvl="1">
      <w:lvl w:ilvl="1">
        <w:numFmt w:val="decimal"/>
        <w:lvlText w:val=""/>
        <w:lvlJc w:val="left"/>
      </w:lvl>
    </w:lvlOverride>
    <w:lvlOverride w:ilvl="2">
      <w:lvl w:ilvl="2">
        <w:start w:val="1"/>
        <w:numFmt w:val="decimal"/>
        <w:suff w:val="nothing"/>
        <w:lvlText w:val="3.%2.%3 "/>
        <w:lvlJc w:val="left"/>
        <w:pPr>
          <w:ind w:left="300" w:firstLine="0"/>
        </w:pPr>
        <w:rPr>
          <w:rFonts w:hint="eastAsia"/>
        </w:rPr>
      </w:lvl>
    </w:lvlOverride>
  </w:num>
  <w:num w:numId="17">
    <w:abstractNumId w:val="2"/>
  </w:num>
  <w:num w:numId="18">
    <w:abstractNumId w:val="23"/>
  </w:num>
  <w:num w:numId="19">
    <w:abstractNumId w:val="35"/>
  </w:num>
  <w:num w:numId="20">
    <w:abstractNumId w:val="34"/>
  </w:num>
  <w:num w:numId="21">
    <w:abstractNumId w:val="19"/>
  </w:num>
  <w:num w:numId="22">
    <w:abstractNumId w:val="11"/>
  </w:num>
  <w:num w:numId="23">
    <w:abstractNumId w:val="30"/>
  </w:num>
  <w:num w:numId="24">
    <w:abstractNumId w:val="1"/>
  </w:num>
  <w:num w:numId="25">
    <w:abstractNumId w:val="16"/>
  </w:num>
  <w:num w:numId="26">
    <w:abstractNumId w:val="17"/>
  </w:num>
  <w:num w:numId="27">
    <w:abstractNumId w:val="14"/>
  </w:num>
  <w:num w:numId="28">
    <w:abstractNumId w:val="36"/>
  </w:num>
  <w:num w:numId="29">
    <w:abstractNumId w:val="33"/>
  </w:num>
  <w:num w:numId="30">
    <w:abstractNumId w:val="8"/>
  </w:num>
  <w:num w:numId="31">
    <w:abstractNumId w:val="5"/>
  </w:num>
  <w:num w:numId="32">
    <w:abstractNumId w:val="20"/>
  </w:num>
  <w:num w:numId="33">
    <w:abstractNumId w:val="26"/>
  </w:num>
  <w:num w:numId="34">
    <w:abstractNumId w:val="12"/>
  </w:num>
  <w:num w:numId="35">
    <w:abstractNumId w:val="22"/>
  </w:num>
  <w:num w:numId="36">
    <w:abstractNumId w:val="6"/>
  </w:num>
  <w:num w:numId="37">
    <w:abstractNumId w:val="32"/>
  </w:num>
  <w:num w:numId="38">
    <w:abstractNumId w:val="27"/>
  </w:num>
  <w:num w:numId="39">
    <w:abstractNumId w:val="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linkStyles/>
  <w:stylePaneFormatFilter w:val="3F01"/>
  <w:doNotTrackMoves/>
  <w:defaultTabStop w:val="425"/>
  <w:drawingGridHorizontalSpacing w:val="1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1B89"/>
    <w:rsid w:val="000013CD"/>
    <w:rsid w:val="0000226D"/>
    <w:rsid w:val="00002BDD"/>
    <w:rsid w:val="00003CB9"/>
    <w:rsid w:val="00003DA1"/>
    <w:rsid w:val="000044A6"/>
    <w:rsid w:val="000051E0"/>
    <w:rsid w:val="000075A9"/>
    <w:rsid w:val="00010618"/>
    <w:rsid w:val="0001087E"/>
    <w:rsid w:val="00010DF1"/>
    <w:rsid w:val="00012E3B"/>
    <w:rsid w:val="00012F15"/>
    <w:rsid w:val="00013D8E"/>
    <w:rsid w:val="00014035"/>
    <w:rsid w:val="000151A0"/>
    <w:rsid w:val="0001533E"/>
    <w:rsid w:val="000153BC"/>
    <w:rsid w:val="0001546C"/>
    <w:rsid w:val="00015E5E"/>
    <w:rsid w:val="00023152"/>
    <w:rsid w:val="00023F62"/>
    <w:rsid w:val="00024839"/>
    <w:rsid w:val="000257D4"/>
    <w:rsid w:val="00025AF4"/>
    <w:rsid w:val="000269E1"/>
    <w:rsid w:val="00027B60"/>
    <w:rsid w:val="00027F72"/>
    <w:rsid w:val="00027FDD"/>
    <w:rsid w:val="000305C3"/>
    <w:rsid w:val="00031BC2"/>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2E28"/>
    <w:rsid w:val="000535EF"/>
    <w:rsid w:val="0005361E"/>
    <w:rsid w:val="00053F4D"/>
    <w:rsid w:val="00054891"/>
    <w:rsid w:val="00054DB9"/>
    <w:rsid w:val="00054FD9"/>
    <w:rsid w:val="000559D9"/>
    <w:rsid w:val="00057F0E"/>
    <w:rsid w:val="0006023B"/>
    <w:rsid w:val="0006077D"/>
    <w:rsid w:val="00060AA3"/>
    <w:rsid w:val="000631DA"/>
    <w:rsid w:val="00063461"/>
    <w:rsid w:val="0006390A"/>
    <w:rsid w:val="00063E88"/>
    <w:rsid w:val="00063FB6"/>
    <w:rsid w:val="00064F9C"/>
    <w:rsid w:val="00070C45"/>
    <w:rsid w:val="000723CB"/>
    <w:rsid w:val="00073005"/>
    <w:rsid w:val="00073DE6"/>
    <w:rsid w:val="00073FD1"/>
    <w:rsid w:val="0007506D"/>
    <w:rsid w:val="00075625"/>
    <w:rsid w:val="000759B8"/>
    <w:rsid w:val="00076795"/>
    <w:rsid w:val="00076AD7"/>
    <w:rsid w:val="000772C0"/>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78C"/>
    <w:rsid w:val="00084BEE"/>
    <w:rsid w:val="00085A03"/>
    <w:rsid w:val="00086A03"/>
    <w:rsid w:val="000870A4"/>
    <w:rsid w:val="000871F6"/>
    <w:rsid w:val="00087702"/>
    <w:rsid w:val="000909BC"/>
    <w:rsid w:val="00091B11"/>
    <w:rsid w:val="000924FB"/>
    <w:rsid w:val="000931A4"/>
    <w:rsid w:val="00094280"/>
    <w:rsid w:val="00095064"/>
    <w:rsid w:val="00095F1A"/>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F48"/>
    <w:rsid w:val="000A79AC"/>
    <w:rsid w:val="000A7C9E"/>
    <w:rsid w:val="000A7E05"/>
    <w:rsid w:val="000A7FFD"/>
    <w:rsid w:val="000B26E0"/>
    <w:rsid w:val="000B299E"/>
    <w:rsid w:val="000B3FBD"/>
    <w:rsid w:val="000B409E"/>
    <w:rsid w:val="000B49E1"/>
    <w:rsid w:val="000B4B4D"/>
    <w:rsid w:val="000B58E4"/>
    <w:rsid w:val="000B5D38"/>
    <w:rsid w:val="000C03ED"/>
    <w:rsid w:val="000C0681"/>
    <w:rsid w:val="000C09F2"/>
    <w:rsid w:val="000C192B"/>
    <w:rsid w:val="000C2A38"/>
    <w:rsid w:val="000C3ED5"/>
    <w:rsid w:val="000C42C3"/>
    <w:rsid w:val="000C47DC"/>
    <w:rsid w:val="000C4C04"/>
    <w:rsid w:val="000C4E08"/>
    <w:rsid w:val="000C62EB"/>
    <w:rsid w:val="000D0D45"/>
    <w:rsid w:val="000D2BC0"/>
    <w:rsid w:val="000D3AE0"/>
    <w:rsid w:val="000D4168"/>
    <w:rsid w:val="000D4B01"/>
    <w:rsid w:val="000D51D3"/>
    <w:rsid w:val="000D59D1"/>
    <w:rsid w:val="000D5E42"/>
    <w:rsid w:val="000D6844"/>
    <w:rsid w:val="000D7008"/>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624"/>
    <w:rsid w:val="000F092D"/>
    <w:rsid w:val="000F24FF"/>
    <w:rsid w:val="000F286E"/>
    <w:rsid w:val="000F348D"/>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10409"/>
    <w:rsid w:val="001107C5"/>
    <w:rsid w:val="001112C6"/>
    <w:rsid w:val="00112DB7"/>
    <w:rsid w:val="00113440"/>
    <w:rsid w:val="0011431B"/>
    <w:rsid w:val="00114E1D"/>
    <w:rsid w:val="00115E9C"/>
    <w:rsid w:val="001167D0"/>
    <w:rsid w:val="0011693B"/>
    <w:rsid w:val="00116C61"/>
    <w:rsid w:val="00117978"/>
    <w:rsid w:val="001200A5"/>
    <w:rsid w:val="00120BE0"/>
    <w:rsid w:val="001210F4"/>
    <w:rsid w:val="0012115A"/>
    <w:rsid w:val="00121788"/>
    <w:rsid w:val="0012429E"/>
    <w:rsid w:val="00125DFF"/>
    <w:rsid w:val="00126CF1"/>
    <w:rsid w:val="00127281"/>
    <w:rsid w:val="001274CA"/>
    <w:rsid w:val="00127687"/>
    <w:rsid w:val="0012769D"/>
    <w:rsid w:val="001276E5"/>
    <w:rsid w:val="00127CA7"/>
    <w:rsid w:val="00127D28"/>
    <w:rsid w:val="00131257"/>
    <w:rsid w:val="00131418"/>
    <w:rsid w:val="00131AF1"/>
    <w:rsid w:val="00131D16"/>
    <w:rsid w:val="00133D05"/>
    <w:rsid w:val="00135670"/>
    <w:rsid w:val="0013611A"/>
    <w:rsid w:val="00136585"/>
    <w:rsid w:val="0013687B"/>
    <w:rsid w:val="00136DC8"/>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2E83"/>
    <w:rsid w:val="00173980"/>
    <w:rsid w:val="00173A6B"/>
    <w:rsid w:val="00177898"/>
    <w:rsid w:val="00180958"/>
    <w:rsid w:val="00181B3D"/>
    <w:rsid w:val="00181D15"/>
    <w:rsid w:val="00181EDE"/>
    <w:rsid w:val="00182857"/>
    <w:rsid w:val="00182A17"/>
    <w:rsid w:val="00183677"/>
    <w:rsid w:val="00184059"/>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A04BB"/>
    <w:rsid w:val="001A13D6"/>
    <w:rsid w:val="001A18DD"/>
    <w:rsid w:val="001A2FFF"/>
    <w:rsid w:val="001A3235"/>
    <w:rsid w:val="001A4E45"/>
    <w:rsid w:val="001A5C14"/>
    <w:rsid w:val="001A60FF"/>
    <w:rsid w:val="001A740F"/>
    <w:rsid w:val="001A775E"/>
    <w:rsid w:val="001B17FF"/>
    <w:rsid w:val="001B1A3B"/>
    <w:rsid w:val="001B1B59"/>
    <w:rsid w:val="001B1EA4"/>
    <w:rsid w:val="001B326F"/>
    <w:rsid w:val="001B33BE"/>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396"/>
    <w:rsid w:val="001C3C92"/>
    <w:rsid w:val="001C481B"/>
    <w:rsid w:val="001C4DC6"/>
    <w:rsid w:val="001C54D2"/>
    <w:rsid w:val="001C5A03"/>
    <w:rsid w:val="001C714A"/>
    <w:rsid w:val="001C7332"/>
    <w:rsid w:val="001C73D9"/>
    <w:rsid w:val="001D0324"/>
    <w:rsid w:val="001D14FD"/>
    <w:rsid w:val="001D2012"/>
    <w:rsid w:val="001D238B"/>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708B"/>
    <w:rsid w:val="001F0374"/>
    <w:rsid w:val="001F0523"/>
    <w:rsid w:val="001F089B"/>
    <w:rsid w:val="001F1646"/>
    <w:rsid w:val="001F17D2"/>
    <w:rsid w:val="001F2A79"/>
    <w:rsid w:val="001F52F3"/>
    <w:rsid w:val="001F5D1B"/>
    <w:rsid w:val="001F5DA1"/>
    <w:rsid w:val="001F60CB"/>
    <w:rsid w:val="001F696B"/>
    <w:rsid w:val="001F79C0"/>
    <w:rsid w:val="001F7B88"/>
    <w:rsid w:val="001F7C59"/>
    <w:rsid w:val="00200282"/>
    <w:rsid w:val="00200AEC"/>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239"/>
    <w:rsid w:val="00214A04"/>
    <w:rsid w:val="00214F0C"/>
    <w:rsid w:val="00215175"/>
    <w:rsid w:val="00215750"/>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5727"/>
    <w:rsid w:val="00236578"/>
    <w:rsid w:val="00237095"/>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57CDF"/>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197"/>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177"/>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620A"/>
    <w:rsid w:val="002B729F"/>
    <w:rsid w:val="002B7936"/>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07C"/>
    <w:rsid w:val="002F0B8B"/>
    <w:rsid w:val="002F0CCA"/>
    <w:rsid w:val="002F11CA"/>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4029"/>
    <w:rsid w:val="00304740"/>
    <w:rsid w:val="00304A0F"/>
    <w:rsid w:val="00304F2E"/>
    <w:rsid w:val="00307023"/>
    <w:rsid w:val="00311583"/>
    <w:rsid w:val="00311E28"/>
    <w:rsid w:val="003121FF"/>
    <w:rsid w:val="00312540"/>
    <w:rsid w:val="00312EC8"/>
    <w:rsid w:val="00313425"/>
    <w:rsid w:val="0031354D"/>
    <w:rsid w:val="003138C9"/>
    <w:rsid w:val="00315364"/>
    <w:rsid w:val="00315423"/>
    <w:rsid w:val="00316524"/>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4AD1"/>
    <w:rsid w:val="0035561D"/>
    <w:rsid w:val="00355E8C"/>
    <w:rsid w:val="0035659F"/>
    <w:rsid w:val="00356A02"/>
    <w:rsid w:val="00357BCC"/>
    <w:rsid w:val="00357C20"/>
    <w:rsid w:val="00360874"/>
    <w:rsid w:val="00360D12"/>
    <w:rsid w:val="00363339"/>
    <w:rsid w:val="00363A99"/>
    <w:rsid w:val="003646E7"/>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7B07"/>
    <w:rsid w:val="003800FE"/>
    <w:rsid w:val="0038020B"/>
    <w:rsid w:val="0038073B"/>
    <w:rsid w:val="00380AD6"/>
    <w:rsid w:val="00380D5A"/>
    <w:rsid w:val="003818A4"/>
    <w:rsid w:val="00381D75"/>
    <w:rsid w:val="003823CD"/>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44AB"/>
    <w:rsid w:val="003A5759"/>
    <w:rsid w:val="003A587C"/>
    <w:rsid w:val="003A5A10"/>
    <w:rsid w:val="003A64E2"/>
    <w:rsid w:val="003A71F1"/>
    <w:rsid w:val="003A79D5"/>
    <w:rsid w:val="003B01D3"/>
    <w:rsid w:val="003B0F07"/>
    <w:rsid w:val="003B1036"/>
    <w:rsid w:val="003B13A3"/>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6D65"/>
    <w:rsid w:val="003C73FC"/>
    <w:rsid w:val="003C74E3"/>
    <w:rsid w:val="003C795D"/>
    <w:rsid w:val="003D2079"/>
    <w:rsid w:val="003D331E"/>
    <w:rsid w:val="003D3FF7"/>
    <w:rsid w:val="003D4801"/>
    <w:rsid w:val="003D4B8D"/>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A13"/>
    <w:rsid w:val="00401C46"/>
    <w:rsid w:val="00402070"/>
    <w:rsid w:val="00402896"/>
    <w:rsid w:val="00402E68"/>
    <w:rsid w:val="0040379B"/>
    <w:rsid w:val="00403C03"/>
    <w:rsid w:val="00403C7F"/>
    <w:rsid w:val="00403EA8"/>
    <w:rsid w:val="0040419D"/>
    <w:rsid w:val="00405A32"/>
    <w:rsid w:val="00406006"/>
    <w:rsid w:val="004069FB"/>
    <w:rsid w:val="00407363"/>
    <w:rsid w:val="0041021A"/>
    <w:rsid w:val="00410259"/>
    <w:rsid w:val="004114EC"/>
    <w:rsid w:val="00411A6D"/>
    <w:rsid w:val="00411C0B"/>
    <w:rsid w:val="00412145"/>
    <w:rsid w:val="0041447D"/>
    <w:rsid w:val="004144DA"/>
    <w:rsid w:val="004148A2"/>
    <w:rsid w:val="00414A5E"/>
    <w:rsid w:val="00414D00"/>
    <w:rsid w:val="004156CD"/>
    <w:rsid w:val="004160DE"/>
    <w:rsid w:val="00420730"/>
    <w:rsid w:val="00420BE6"/>
    <w:rsid w:val="00420C72"/>
    <w:rsid w:val="004215B8"/>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3E"/>
    <w:rsid w:val="00434FD8"/>
    <w:rsid w:val="00435257"/>
    <w:rsid w:val="004357F5"/>
    <w:rsid w:val="004365E6"/>
    <w:rsid w:val="00437432"/>
    <w:rsid w:val="00437CD9"/>
    <w:rsid w:val="00440FB4"/>
    <w:rsid w:val="004413D0"/>
    <w:rsid w:val="00441A89"/>
    <w:rsid w:val="00442070"/>
    <w:rsid w:val="00442AF4"/>
    <w:rsid w:val="00442B50"/>
    <w:rsid w:val="00442CA6"/>
    <w:rsid w:val="004433DA"/>
    <w:rsid w:val="004434AF"/>
    <w:rsid w:val="00443AD6"/>
    <w:rsid w:val="00443B4B"/>
    <w:rsid w:val="00444C1A"/>
    <w:rsid w:val="004455FE"/>
    <w:rsid w:val="004467CE"/>
    <w:rsid w:val="0044696A"/>
    <w:rsid w:val="00446C94"/>
    <w:rsid w:val="004470C2"/>
    <w:rsid w:val="004506FB"/>
    <w:rsid w:val="00450C7A"/>
    <w:rsid w:val="00451D4E"/>
    <w:rsid w:val="00452F5D"/>
    <w:rsid w:val="00453614"/>
    <w:rsid w:val="0045466F"/>
    <w:rsid w:val="00454ABD"/>
    <w:rsid w:val="00454E11"/>
    <w:rsid w:val="00454F86"/>
    <w:rsid w:val="00455466"/>
    <w:rsid w:val="00455D94"/>
    <w:rsid w:val="00460EF4"/>
    <w:rsid w:val="00460F2B"/>
    <w:rsid w:val="00460F91"/>
    <w:rsid w:val="00461BF0"/>
    <w:rsid w:val="004624AB"/>
    <w:rsid w:val="0046259B"/>
    <w:rsid w:val="004629F5"/>
    <w:rsid w:val="00464324"/>
    <w:rsid w:val="00464932"/>
    <w:rsid w:val="00464955"/>
    <w:rsid w:val="00464AC3"/>
    <w:rsid w:val="00464B69"/>
    <w:rsid w:val="00464CA5"/>
    <w:rsid w:val="00464EDE"/>
    <w:rsid w:val="00465646"/>
    <w:rsid w:val="004658C9"/>
    <w:rsid w:val="0046650E"/>
    <w:rsid w:val="004665D3"/>
    <w:rsid w:val="00467C9B"/>
    <w:rsid w:val="004704D6"/>
    <w:rsid w:val="004708E8"/>
    <w:rsid w:val="00470AFE"/>
    <w:rsid w:val="00471309"/>
    <w:rsid w:val="0047223E"/>
    <w:rsid w:val="0047282E"/>
    <w:rsid w:val="004728B5"/>
    <w:rsid w:val="004729FF"/>
    <w:rsid w:val="00472CA3"/>
    <w:rsid w:val="00473185"/>
    <w:rsid w:val="00473C91"/>
    <w:rsid w:val="00473F36"/>
    <w:rsid w:val="00474CA0"/>
    <w:rsid w:val="00474D68"/>
    <w:rsid w:val="00475C74"/>
    <w:rsid w:val="004764DB"/>
    <w:rsid w:val="00477028"/>
    <w:rsid w:val="004774D1"/>
    <w:rsid w:val="00477B90"/>
    <w:rsid w:val="00477DE2"/>
    <w:rsid w:val="0048099C"/>
    <w:rsid w:val="00480A04"/>
    <w:rsid w:val="004815D1"/>
    <w:rsid w:val="004818F8"/>
    <w:rsid w:val="00482100"/>
    <w:rsid w:val="0048288F"/>
    <w:rsid w:val="004834F0"/>
    <w:rsid w:val="0048454D"/>
    <w:rsid w:val="00484CFD"/>
    <w:rsid w:val="00484F63"/>
    <w:rsid w:val="004867A3"/>
    <w:rsid w:val="0048742C"/>
    <w:rsid w:val="00491147"/>
    <w:rsid w:val="0049168C"/>
    <w:rsid w:val="00492E71"/>
    <w:rsid w:val="004932B0"/>
    <w:rsid w:val="004938B5"/>
    <w:rsid w:val="00493B9E"/>
    <w:rsid w:val="00493C4B"/>
    <w:rsid w:val="004944B8"/>
    <w:rsid w:val="00494921"/>
    <w:rsid w:val="00495DAF"/>
    <w:rsid w:val="004965F1"/>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193"/>
    <w:rsid w:val="004C53D3"/>
    <w:rsid w:val="004C627C"/>
    <w:rsid w:val="004C62C8"/>
    <w:rsid w:val="004C6620"/>
    <w:rsid w:val="004C6847"/>
    <w:rsid w:val="004C7788"/>
    <w:rsid w:val="004D0195"/>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17CD"/>
    <w:rsid w:val="004F18DC"/>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06AC8"/>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510D"/>
    <w:rsid w:val="00585E6E"/>
    <w:rsid w:val="00586361"/>
    <w:rsid w:val="0058677B"/>
    <w:rsid w:val="00587020"/>
    <w:rsid w:val="00587E90"/>
    <w:rsid w:val="005904B7"/>
    <w:rsid w:val="00590D04"/>
    <w:rsid w:val="005913C1"/>
    <w:rsid w:val="00591A25"/>
    <w:rsid w:val="00591D7B"/>
    <w:rsid w:val="00592E32"/>
    <w:rsid w:val="005933C2"/>
    <w:rsid w:val="00593FDF"/>
    <w:rsid w:val="0059410C"/>
    <w:rsid w:val="00594ECB"/>
    <w:rsid w:val="00595CEF"/>
    <w:rsid w:val="00595D82"/>
    <w:rsid w:val="00596979"/>
    <w:rsid w:val="00596CCE"/>
    <w:rsid w:val="00597A1F"/>
    <w:rsid w:val="005A0B52"/>
    <w:rsid w:val="005A151C"/>
    <w:rsid w:val="005A1858"/>
    <w:rsid w:val="005A229A"/>
    <w:rsid w:val="005A3073"/>
    <w:rsid w:val="005A314B"/>
    <w:rsid w:val="005A3AB1"/>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2F0"/>
    <w:rsid w:val="005B43CD"/>
    <w:rsid w:val="005B44AE"/>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89"/>
    <w:rsid w:val="005C40E0"/>
    <w:rsid w:val="005C599B"/>
    <w:rsid w:val="005C5AB1"/>
    <w:rsid w:val="005C7067"/>
    <w:rsid w:val="005D0BAF"/>
    <w:rsid w:val="005D1679"/>
    <w:rsid w:val="005D1E92"/>
    <w:rsid w:val="005D24DD"/>
    <w:rsid w:val="005D26CC"/>
    <w:rsid w:val="005D2B4C"/>
    <w:rsid w:val="005D3709"/>
    <w:rsid w:val="005D4006"/>
    <w:rsid w:val="005D5F09"/>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36A6"/>
    <w:rsid w:val="00624E85"/>
    <w:rsid w:val="0062557F"/>
    <w:rsid w:val="00626763"/>
    <w:rsid w:val="00627286"/>
    <w:rsid w:val="00627CF0"/>
    <w:rsid w:val="006302C7"/>
    <w:rsid w:val="00631977"/>
    <w:rsid w:val="006323E3"/>
    <w:rsid w:val="00633664"/>
    <w:rsid w:val="0063468F"/>
    <w:rsid w:val="006349E7"/>
    <w:rsid w:val="00634CB7"/>
    <w:rsid w:val="00635987"/>
    <w:rsid w:val="006359D7"/>
    <w:rsid w:val="00635B30"/>
    <w:rsid w:val="006360BF"/>
    <w:rsid w:val="00636573"/>
    <w:rsid w:val="0063749E"/>
    <w:rsid w:val="00640511"/>
    <w:rsid w:val="006410BE"/>
    <w:rsid w:val="0064112C"/>
    <w:rsid w:val="00641310"/>
    <w:rsid w:val="00641D82"/>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57F57"/>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4A2E"/>
    <w:rsid w:val="006757B8"/>
    <w:rsid w:val="00675BF1"/>
    <w:rsid w:val="00676A74"/>
    <w:rsid w:val="006778F8"/>
    <w:rsid w:val="006810A5"/>
    <w:rsid w:val="00682609"/>
    <w:rsid w:val="00682A3D"/>
    <w:rsid w:val="00682C1F"/>
    <w:rsid w:val="00683F70"/>
    <w:rsid w:val="00685164"/>
    <w:rsid w:val="006859DF"/>
    <w:rsid w:val="0068698D"/>
    <w:rsid w:val="00686ECE"/>
    <w:rsid w:val="0068721F"/>
    <w:rsid w:val="006876B4"/>
    <w:rsid w:val="0069008D"/>
    <w:rsid w:val="00691252"/>
    <w:rsid w:val="00691708"/>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159F"/>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86B"/>
    <w:rsid w:val="006C2D85"/>
    <w:rsid w:val="006C339E"/>
    <w:rsid w:val="006C36C9"/>
    <w:rsid w:val="006C48D3"/>
    <w:rsid w:val="006C55DA"/>
    <w:rsid w:val="006C575A"/>
    <w:rsid w:val="006C5A31"/>
    <w:rsid w:val="006C5E65"/>
    <w:rsid w:val="006C609C"/>
    <w:rsid w:val="006C7BB0"/>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9FB"/>
    <w:rsid w:val="006E2728"/>
    <w:rsid w:val="006E2B5C"/>
    <w:rsid w:val="006E54B3"/>
    <w:rsid w:val="006E563C"/>
    <w:rsid w:val="006E597C"/>
    <w:rsid w:val="006E76BD"/>
    <w:rsid w:val="006F0281"/>
    <w:rsid w:val="006F0983"/>
    <w:rsid w:val="006F0F60"/>
    <w:rsid w:val="006F123A"/>
    <w:rsid w:val="006F1604"/>
    <w:rsid w:val="006F31A9"/>
    <w:rsid w:val="006F345D"/>
    <w:rsid w:val="006F358F"/>
    <w:rsid w:val="006F3DC2"/>
    <w:rsid w:val="006F4165"/>
    <w:rsid w:val="006F55CF"/>
    <w:rsid w:val="006F6549"/>
    <w:rsid w:val="006F78D0"/>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E3F"/>
    <w:rsid w:val="007123A4"/>
    <w:rsid w:val="00713A20"/>
    <w:rsid w:val="00713BA2"/>
    <w:rsid w:val="007145B2"/>
    <w:rsid w:val="00714965"/>
    <w:rsid w:val="00714A9E"/>
    <w:rsid w:val="00715708"/>
    <w:rsid w:val="00716699"/>
    <w:rsid w:val="007167DE"/>
    <w:rsid w:val="007214AB"/>
    <w:rsid w:val="00722DDE"/>
    <w:rsid w:val="0072302F"/>
    <w:rsid w:val="00723F07"/>
    <w:rsid w:val="00723F13"/>
    <w:rsid w:val="007242C9"/>
    <w:rsid w:val="00724B42"/>
    <w:rsid w:val="00724D97"/>
    <w:rsid w:val="007254C7"/>
    <w:rsid w:val="007259B1"/>
    <w:rsid w:val="00725BDA"/>
    <w:rsid w:val="00726B71"/>
    <w:rsid w:val="00726DB6"/>
    <w:rsid w:val="0072754A"/>
    <w:rsid w:val="007331B8"/>
    <w:rsid w:val="00733E05"/>
    <w:rsid w:val="00735102"/>
    <w:rsid w:val="007354A6"/>
    <w:rsid w:val="00735FE9"/>
    <w:rsid w:val="0073646C"/>
    <w:rsid w:val="00737537"/>
    <w:rsid w:val="00737732"/>
    <w:rsid w:val="00737953"/>
    <w:rsid w:val="00740571"/>
    <w:rsid w:val="00740A15"/>
    <w:rsid w:val="007417D2"/>
    <w:rsid w:val="00742F6D"/>
    <w:rsid w:val="00743676"/>
    <w:rsid w:val="00744247"/>
    <w:rsid w:val="00744507"/>
    <w:rsid w:val="007446B7"/>
    <w:rsid w:val="00745E07"/>
    <w:rsid w:val="00745F7D"/>
    <w:rsid w:val="00746D8B"/>
    <w:rsid w:val="00750513"/>
    <w:rsid w:val="00750C0E"/>
    <w:rsid w:val="007526C6"/>
    <w:rsid w:val="00753880"/>
    <w:rsid w:val="007549FF"/>
    <w:rsid w:val="00754ECA"/>
    <w:rsid w:val="0075640E"/>
    <w:rsid w:val="0075740A"/>
    <w:rsid w:val="00757498"/>
    <w:rsid w:val="00757CA7"/>
    <w:rsid w:val="0076206A"/>
    <w:rsid w:val="0076212F"/>
    <w:rsid w:val="00763104"/>
    <w:rsid w:val="0076314B"/>
    <w:rsid w:val="007645C0"/>
    <w:rsid w:val="00764688"/>
    <w:rsid w:val="00764B68"/>
    <w:rsid w:val="00765513"/>
    <w:rsid w:val="00765728"/>
    <w:rsid w:val="00765ABF"/>
    <w:rsid w:val="00765D1E"/>
    <w:rsid w:val="0076748C"/>
    <w:rsid w:val="0077000E"/>
    <w:rsid w:val="0077267D"/>
    <w:rsid w:val="007728D0"/>
    <w:rsid w:val="00772A58"/>
    <w:rsid w:val="00772D20"/>
    <w:rsid w:val="00772DE7"/>
    <w:rsid w:val="00772E3A"/>
    <w:rsid w:val="00773754"/>
    <w:rsid w:val="0077403C"/>
    <w:rsid w:val="0077409B"/>
    <w:rsid w:val="0077553C"/>
    <w:rsid w:val="00775551"/>
    <w:rsid w:val="0077572A"/>
    <w:rsid w:val="0077584A"/>
    <w:rsid w:val="00780792"/>
    <w:rsid w:val="00780DA9"/>
    <w:rsid w:val="00781477"/>
    <w:rsid w:val="007819CF"/>
    <w:rsid w:val="0078312D"/>
    <w:rsid w:val="00784319"/>
    <w:rsid w:val="0078512F"/>
    <w:rsid w:val="0078551F"/>
    <w:rsid w:val="007860F4"/>
    <w:rsid w:val="00786A77"/>
    <w:rsid w:val="0078716A"/>
    <w:rsid w:val="007871E7"/>
    <w:rsid w:val="00787719"/>
    <w:rsid w:val="00787791"/>
    <w:rsid w:val="0078780D"/>
    <w:rsid w:val="0079049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A6A18"/>
    <w:rsid w:val="007B044E"/>
    <w:rsid w:val="007B181E"/>
    <w:rsid w:val="007B1C5E"/>
    <w:rsid w:val="007B2456"/>
    <w:rsid w:val="007B24D4"/>
    <w:rsid w:val="007B2B6B"/>
    <w:rsid w:val="007B3217"/>
    <w:rsid w:val="007B392A"/>
    <w:rsid w:val="007B395A"/>
    <w:rsid w:val="007B44EB"/>
    <w:rsid w:val="007B4F0C"/>
    <w:rsid w:val="007B541E"/>
    <w:rsid w:val="007B562D"/>
    <w:rsid w:val="007B574F"/>
    <w:rsid w:val="007B5CB2"/>
    <w:rsid w:val="007B6836"/>
    <w:rsid w:val="007B687A"/>
    <w:rsid w:val="007B6AA5"/>
    <w:rsid w:val="007B78DB"/>
    <w:rsid w:val="007C0D8D"/>
    <w:rsid w:val="007C1589"/>
    <w:rsid w:val="007C1DEF"/>
    <w:rsid w:val="007C3335"/>
    <w:rsid w:val="007C354F"/>
    <w:rsid w:val="007C49A9"/>
    <w:rsid w:val="007C4ACB"/>
    <w:rsid w:val="007C534D"/>
    <w:rsid w:val="007C666C"/>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0F92"/>
    <w:rsid w:val="007E18E7"/>
    <w:rsid w:val="007E1C37"/>
    <w:rsid w:val="007E2601"/>
    <w:rsid w:val="007E3325"/>
    <w:rsid w:val="007E53A4"/>
    <w:rsid w:val="007E5D06"/>
    <w:rsid w:val="007E6817"/>
    <w:rsid w:val="007F0155"/>
    <w:rsid w:val="007F04F0"/>
    <w:rsid w:val="007F09CF"/>
    <w:rsid w:val="007F1E78"/>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34DF"/>
    <w:rsid w:val="0081468E"/>
    <w:rsid w:val="00814793"/>
    <w:rsid w:val="00814997"/>
    <w:rsid w:val="00814AF1"/>
    <w:rsid w:val="00815074"/>
    <w:rsid w:val="008157C0"/>
    <w:rsid w:val="00815F0A"/>
    <w:rsid w:val="00816926"/>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0F2"/>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5EBB"/>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367B"/>
    <w:rsid w:val="00873AD7"/>
    <w:rsid w:val="00873B91"/>
    <w:rsid w:val="0087476A"/>
    <w:rsid w:val="00874A3B"/>
    <w:rsid w:val="00875D95"/>
    <w:rsid w:val="00877666"/>
    <w:rsid w:val="00877777"/>
    <w:rsid w:val="00877991"/>
    <w:rsid w:val="00880B3E"/>
    <w:rsid w:val="00881691"/>
    <w:rsid w:val="0088195E"/>
    <w:rsid w:val="00883353"/>
    <w:rsid w:val="00883BBC"/>
    <w:rsid w:val="00883CE1"/>
    <w:rsid w:val="00884AB4"/>
    <w:rsid w:val="00884FA9"/>
    <w:rsid w:val="00885A5D"/>
    <w:rsid w:val="00885E58"/>
    <w:rsid w:val="00885FD5"/>
    <w:rsid w:val="008861D5"/>
    <w:rsid w:val="00886368"/>
    <w:rsid w:val="00886EB5"/>
    <w:rsid w:val="008873B6"/>
    <w:rsid w:val="008874CC"/>
    <w:rsid w:val="00887637"/>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19D"/>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54D1"/>
    <w:rsid w:val="008C671D"/>
    <w:rsid w:val="008C6807"/>
    <w:rsid w:val="008C6B2D"/>
    <w:rsid w:val="008C6EE2"/>
    <w:rsid w:val="008C7183"/>
    <w:rsid w:val="008C76CD"/>
    <w:rsid w:val="008D0107"/>
    <w:rsid w:val="008D05E7"/>
    <w:rsid w:val="008D07A4"/>
    <w:rsid w:val="008D12B6"/>
    <w:rsid w:val="008D1994"/>
    <w:rsid w:val="008D29CA"/>
    <w:rsid w:val="008D3578"/>
    <w:rsid w:val="008D4227"/>
    <w:rsid w:val="008D4F6C"/>
    <w:rsid w:val="008D711E"/>
    <w:rsid w:val="008D7CE0"/>
    <w:rsid w:val="008D7D96"/>
    <w:rsid w:val="008E0FAD"/>
    <w:rsid w:val="008E25A6"/>
    <w:rsid w:val="008E2A29"/>
    <w:rsid w:val="008E31CA"/>
    <w:rsid w:val="008E33C0"/>
    <w:rsid w:val="008E3E3C"/>
    <w:rsid w:val="008E3FB2"/>
    <w:rsid w:val="008E57F4"/>
    <w:rsid w:val="008E583A"/>
    <w:rsid w:val="008E63E3"/>
    <w:rsid w:val="008E7675"/>
    <w:rsid w:val="008F0D74"/>
    <w:rsid w:val="008F17D1"/>
    <w:rsid w:val="008F1D8E"/>
    <w:rsid w:val="008F20A0"/>
    <w:rsid w:val="008F29F0"/>
    <w:rsid w:val="008F2DD2"/>
    <w:rsid w:val="008F3119"/>
    <w:rsid w:val="008F4B31"/>
    <w:rsid w:val="008F5512"/>
    <w:rsid w:val="008F5AB1"/>
    <w:rsid w:val="008F741A"/>
    <w:rsid w:val="008F7D78"/>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A01"/>
    <w:rsid w:val="0092338A"/>
    <w:rsid w:val="00923556"/>
    <w:rsid w:val="00924650"/>
    <w:rsid w:val="00924BB4"/>
    <w:rsid w:val="00924E65"/>
    <w:rsid w:val="00925986"/>
    <w:rsid w:val="00925A57"/>
    <w:rsid w:val="009264EE"/>
    <w:rsid w:val="00927633"/>
    <w:rsid w:val="00930167"/>
    <w:rsid w:val="009305AC"/>
    <w:rsid w:val="0093078A"/>
    <w:rsid w:val="00930B22"/>
    <w:rsid w:val="00931930"/>
    <w:rsid w:val="00932B90"/>
    <w:rsid w:val="009331A4"/>
    <w:rsid w:val="0093378F"/>
    <w:rsid w:val="00933890"/>
    <w:rsid w:val="009346E2"/>
    <w:rsid w:val="009358F3"/>
    <w:rsid w:val="00935FFA"/>
    <w:rsid w:val="009362B1"/>
    <w:rsid w:val="009366A4"/>
    <w:rsid w:val="009368AC"/>
    <w:rsid w:val="00936A82"/>
    <w:rsid w:val="00937BE4"/>
    <w:rsid w:val="00937D19"/>
    <w:rsid w:val="00940498"/>
    <w:rsid w:val="00940C03"/>
    <w:rsid w:val="009426F2"/>
    <w:rsid w:val="00943609"/>
    <w:rsid w:val="00943D9F"/>
    <w:rsid w:val="0094547B"/>
    <w:rsid w:val="00945523"/>
    <w:rsid w:val="00945B77"/>
    <w:rsid w:val="00946516"/>
    <w:rsid w:val="00946BCB"/>
    <w:rsid w:val="0094710F"/>
    <w:rsid w:val="00947880"/>
    <w:rsid w:val="009504BE"/>
    <w:rsid w:val="00952546"/>
    <w:rsid w:val="009526B6"/>
    <w:rsid w:val="00952831"/>
    <w:rsid w:val="0095290D"/>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17D"/>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1ED6"/>
    <w:rsid w:val="0098216B"/>
    <w:rsid w:val="0098266F"/>
    <w:rsid w:val="009827CA"/>
    <w:rsid w:val="00982F14"/>
    <w:rsid w:val="00983393"/>
    <w:rsid w:val="0098385D"/>
    <w:rsid w:val="0098422E"/>
    <w:rsid w:val="009844E4"/>
    <w:rsid w:val="009847FD"/>
    <w:rsid w:val="00984B90"/>
    <w:rsid w:val="00984F47"/>
    <w:rsid w:val="009856D2"/>
    <w:rsid w:val="00987EAA"/>
    <w:rsid w:val="00990AC5"/>
    <w:rsid w:val="00992DB5"/>
    <w:rsid w:val="0099388B"/>
    <w:rsid w:val="00993F4A"/>
    <w:rsid w:val="00995EF7"/>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5D2A"/>
    <w:rsid w:val="009B62DC"/>
    <w:rsid w:val="009B6489"/>
    <w:rsid w:val="009B7029"/>
    <w:rsid w:val="009B742A"/>
    <w:rsid w:val="009C01C6"/>
    <w:rsid w:val="009C03E6"/>
    <w:rsid w:val="009C0646"/>
    <w:rsid w:val="009C1640"/>
    <w:rsid w:val="009C1E0A"/>
    <w:rsid w:val="009C26B8"/>
    <w:rsid w:val="009C2947"/>
    <w:rsid w:val="009C2B76"/>
    <w:rsid w:val="009C36E9"/>
    <w:rsid w:val="009C3ADD"/>
    <w:rsid w:val="009C3BC7"/>
    <w:rsid w:val="009C52DF"/>
    <w:rsid w:val="009C60AA"/>
    <w:rsid w:val="009C7C3C"/>
    <w:rsid w:val="009C7F17"/>
    <w:rsid w:val="009D08F3"/>
    <w:rsid w:val="009D09B0"/>
    <w:rsid w:val="009D0F98"/>
    <w:rsid w:val="009D2538"/>
    <w:rsid w:val="009D33A4"/>
    <w:rsid w:val="009D37D1"/>
    <w:rsid w:val="009D3825"/>
    <w:rsid w:val="009D3FA9"/>
    <w:rsid w:val="009D436A"/>
    <w:rsid w:val="009D443A"/>
    <w:rsid w:val="009D702C"/>
    <w:rsid w:val="009D764E"/>
    <w:rsid w:val="009E0696"/>
    <w:rsid w:val="009E18AF"/>
    <w:rsid w:val="009E194E"/>
    <w:rsid w:val="009E258D"/>
    <w:rsid w:val="009E27CE"/>
    <w:rsid w:val="009E2EB9"/>
    <w:rsid w:val="009E2F11"/>
    <w:rsid w:val="009E39E3"/>
    <w:rsid w:val="009E43D2"/>
    <w:rsid w:val="009E60E3"/>
    <w:rsid w:val="009E65E4"/>
    <w:rsid w:val="009E7A63"/>
    <w:rsid w:val="009E7D82"/>
    <w:rsid w:val="009E7DCF"/>
    <w:rsid w:val="009F08C5"/>
    <w:rsid w:val="009F1BAE"/>
    <w:rsid w:val="009F20C1"/>
    <w:rsid w:val="009F259D"/>
    <w:rsid w:val="009F2DB5"/>
    <w:rsid w:val="009F2FBE"/>
    <w:rsid w:val="009F4ABB"/>
    <w:rsid w:val="009F4CC3"/>
    <w:rsid w:val="009F6C7B"/>
    <w:rsid w:val="009F7C10"/>
    <w:rsid w:val="00A00290"/>
    <w:rsid w:val="00A00299"/>
    <w:rsid w:val="00A0067F"/>
    <w:rsid w:val="00A0086E"/>
    <w:rsid w:val="00A037E6"/>
    <w:rsid w:val="00A03CEE"/>
    <w:rsid w:val="00A04601"/>
    <w:rsid w:val="00A04AFE"/>
    <w:rsid w:val="00A050B0"/>
    <w:rsid w:val="00A0543A"/>
    <w:rsid w:val="00A05BC7"/>
    <w:rsid w:val="00A05F9F"/>
    <w:rsid w:val="00A06720"/>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34EC"/>
    <w:rsid w:val="00A234EE"/>
    <w:rsid w:val="00A23655"/>
    <w:rsid w:val="00A24FAF"/>
    <w:rsid w:val="00A26919"/>
    <w:rsid w:val="00A27029"/>
    <w:rsid w:val="00A27066"/>
    <w:rsid w:val="00A30B07"/>
    <w:rsid w:val="00A30B24"/>
    <w:rsid w:val="00A31231"/>
    <w:rsid w:val="00A31EAA"/>
    <w:rsid w:val="00A3222D"/>
    <w:rsid w:val="00A3323A"/>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0F1"/>
    <w:rsid w:val="00A55572"/>
    <w:rsid w:val="00A55641"/>
    <w:rsid w:val="00A559FE"/>
    <w:rsid w:val="00A56F8A"/>
    <w:rsid w:val="00A57AEE"/>
    <w:rsid w:val="00A57DFE"/>
    <w:rsid w:val="00A61815"/>
    <w:rsid w:val="00A61B18"/>
    <w:rsid w:val="00A6548B"/>
    <w:rsid w:val="00A658BF"/>
    <w:rsid w:val="00A65C35"/>
    <w:rsid w:val="00A66121"/>
    <w:rsid w:val="00A662F0"/>
    <w:rsid w:val="00A6679F"/>
    <w:rsid w:val="00A66829"/>
    <w:rsid w:val="00A66E38"/>
    <w:rsid w:val="00A67EF1"/>
    <w:rsid w:val="00A70665"/>
    <w:rsid w:val="00A70990"/>
    <w:rsid w:val="00A70BCB"/>
    <w:rsid w:val="00A70FD8"/>
    <w:rsid w:val="00A719F4"/>
    <w:rsid w:val="00A71D97"/>
    <w:rsid w:val="00A72546"/>
    <w:rsid w:val="00A732E4"/>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6302"/>
    <w:rsid w:val="00A8792B"/>
    <w:rsid w:val="00A9077B"/>
    <w:rsid w:val="00A91A9F"/>
    <w:rsid w:val="00A92181"/>
    <w:rsid w:val="00A922A2"/>
    <w:rsid w:val="00A9286C"/>
    <w:rsid w:val="00A92A00"/>
    <w:rsid w:val="00A9463D"/>
    <w:rsid w:val="00A96B87"/>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A753D"/>
    <w:rsid w:val="00AB0008"/>
    <w:rsid w:val="00AB05BB"/>
    <w:rsid w:val="00AB140C"/>
    <w:rsid w:val="00AB140E"/>
    <w:rsid w:val="00AB16D5"/>
    <w:rsid w:val="00AB1DCA"/>
    <w:rsid w:val="00AB1EC8"/>
    <w:rsid w:val="00AB25AA"/>
    <w:rsid w:val="00AB3C18"/>
    <w:rsid w:val="00AB4786"/>
    <w:rsid w:val="00AB56E7"/>
    <w:rsid w:val="00AB5F5A"/>
    <w:rsid w:val="00AB6275"/>
    <w:rsid w:val="00AB62EF"/>
    <w:rsid w:val="00AB7EAA"/>
    <w:rsid w:val="00AC0630"/>
    <w:rsid w:val="00AC16CB"/>
    <w:rsid w:val="00AC1721"/>
    <w:rsid w:val="00AC18C6"/>
    <w:rsid w:val="00AC206F"/>
    <w:rsid w:val="00AC2465"/>
    <w:rsid w:val="00AC2BD1"/>
    <w:rsid w:val="00AC46E2"/>
    <w:rsid w:val="00AC4B48"/>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5B81"/>
    <w:rsid w:val="00B064BB"/>
    <w:rsid w:val="00B0710D"/>
    <w:rsid w:val="00B07595"/>
    <w:rsid w:val="00B0784A"/>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94F"/>
    <w:rsid w:val="00B26E54"/>
    <w:rsid w:val="00B27602"/>
    <w:rsid w:val="00B31916"/>
    <w:rsid w:val="00B320C4"/>
    <w:rsid w:val="00B32357"/>
    <w:rsid w:val="00B337E0"/>
    <w:rsid w:val="00B3452F"/>
    <w:rsid w:val="00B34621"/>
    <w:rsid w:val="00B350BD"/>
    <w:rsid w:val="00B35B64"/>
    <w:rsid w:val="00B35C56"/>
    <w:rsid w:val="00B375EB"/>
    <w:rsid w:val="00B4060D"/>
    <w:rsid w:val="00B4114E"/>
    <w:rsid w:val="00B416FC"/>
    <w:rsid w:val="00B42508"/>
    <w:rsid w:val="00B468B2"/>
    <w:rsid w:val="00B50F71"/>
    <w:rsid w:val="00B5151B"/>
    <w:rsid w:val="00B51617"/>
    <w:rsid w:val="00B5239A"/>
    <w:rsid w:val="00B52BE3"/>
    <w:rsid w:val="00B532EF"/>
    <w:rsid w:val="00B53536"/>
    <w:rsid w:val="00B538D8"/>
    <w:rsid w:val="00B5427F"/>
    <w:rsid w:val="00B56ACA"/>
    <w:rsid w:val="00B60A5F"/>
    <w:rsid w:val="00B61C51"/>
    <w:rsid w:val="00B61CE3"/>
    <w:rsid w:val="00B62C83"/>
    <w:rsid w:val="00B634B5"/>
    <w:rsid w:val="00B63C30"/>
    <w:rsid w:val="00B63CAF"/>
    <w:rsid w:val="00B63E29"/>
    <w:rsid w:val="00B63E44"/>
    <w:rsid w:val="00B64301"/>
    <w:rsid w:val="00B65A1E"/>
    <w:rsid w:val="00B66C4B"/>
    <w:rsid w:val="00B66F53"/>
    <w:rsid w:val="00B6759F"/>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923"/>
    <w:rsid w:val="00B909CA"/>
    <w:rsid w:val="00B90F1C"/>
    <w:rsid w:val="00B923F1"/>
    <w:rsid w:val="00B92F19"/>
    <w:rsid w:val="00B941B3"/>
    <w:rsid w:val="00B94CEE"/>
    <w:rsid w:val="00B959A8"/>
    <w:rsid w:val="00B95B31"/>
    <w:rsid w:val="00B95EE2"/>
    <w:rsid w:val="00B96060"/>
    <w:rsid w:val="00B96074"/>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B78F4"/>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070"/>
    <w:rsid w:val="00BE3283"/>
    <w:rsid w:val="00BE3312"/>
    <w:rsid w:val="00BE4C7E"/>
    <w:rsid w:val="00BE500C"/>
    <w:rsid w:val="00BE5386"/>
    <w:rsid w:val="00BE70D6"/>
    <w:rsid w:val="00BE7A66"/>
    <w:rsid w:val="00BF0BC1"/>
    <w:rsid w:val="00BF1653"/>
    <w:rsid w:val="00BF1F21"/>
    <w:rsid w:val="00BF31D6"/>
    <w:rsid w:val="00BF3E3A"/>
    <w:rsid w:val="00BF4CD5"/>
    <w:rsid w:val="00BF5A34"/>
    <w:rsid w:val="00BF6085"/>
    <w:rsid w:val="00BF6BD3"/>
    <w:rsid w:val="00BF7ABD"/>
    <w:rsid w:val="00C00261"/>
    <w:rsid w:val="00C00B9B"/>
    <w:rsid w:val="00C00BF0"/>
    <w:rsid w:val="00C00F76"/>
    <w:rsid w:val="00C01329"/>
    <w:rsid w:val="00C0277F"/>
    <w:rsid w:val="00C02A53"/>
    <w:rsid w:val="00C02EB3"/>
    <w:rsid w:val="00C04830"/>
    <w:rsid w:val="00C0503D"/>
    <w:rsid w:val="00C0519B"/>
    <w:rsid w:val="00C06277"/>
    <w:rsid w:val="00C100F8"/>
    <w:rsid w:val="00C1068C"/>
    <w:rsid w:val="00C117A2"/>
    <w:rsid w:val="00C11AEC"/>
    <w:rsid w:val="00C121A1"/>
    <w:rsid w:val="00C12388"/>
    <w:rsid w:val="00C12738"/>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5DA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E6D"/>
    <w:rsid w:val="00C42F2E"/>
    <w:rsid w:val="00C4301F"/>
    <w:rsid w:val="00C43365"/>
    <w:rsid w:val="00C44101"/>
    <w:rsid w:val="00C45BB9"/>
    <w:rsid w:val="00C47990"/>
    <w:rsid w:val="00C47E7E"/>
    <w:rsid w:val="00C51C08"/>
    <w:rsid w:val="00C51D4F"/>
    <w:rsid w:val="00C51EAF"/>
    <w:rsid w:val="00C52C6B"/>
    <w:rsid w:val="00C52F06"/>
    <w:rsid w:val="00C534BB"/>
    <w:rsid w:val="00C53673"/>
    <w:rsid w:val="00C53DCE"/>
    <w:rsid w:val="00C5531F"/>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4FD8"/>
    <w:rsid w:val="00CB5F7D"/>
    <w:rsid w:val="00CB6FEB"/>
    <w:rsid w:val="00CB71F1"/>
    <w:rsid w:val="00CC0768"/>
    <w:rsid w:val="00CC1102"/>
    <w:rsid w:val="00CC11BD"/>
    <w:rsid w:val="00CC1514"/>
    <w:rsid w:val="00CC1A8F"/>
    <w:rsid w:val="00CC3E57"/>
    <w:rsid w:val="00CC4822"/>
    <w:rsid w:val="00CC6737"/>
    <w:rsid w:val="00CC7814"/>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53E9"/>
    <w:rsid w:val="00CE5FFC"/>
    <w:rsid w:val="00CE72A3"/>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C15"/>
    <w:rsid w:val="00D06F2D"/>
    <w:rsid w:val="00D07527"/>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5923"/>
    <w:rsid w:val="00D368A6"/>
    <w:rsid w:val="00D36FA7"/>
    <w:rsid w:val="00D379A3"/>
    <w:rsid w:val="00D40047"/>
    <w:rsid w:val="00D41022"/>
    <w:rsid w:val="00D410F1"/>
    <w:rsid w:val="00D416A3"/>
    <w:rsid w:val="00D41CD0"/>
    <w:rsid w:val="00D4228C"/>
    <w:rsid w:val="00D42DBC"/>
    <w:rsid w:val="00D42F3E"/>
    <w:rsid w:val="00D44111"/>
    <w:rsid w:val="00D45229"/>
    <w:rsid w:val="00D45446"/>
    <w:rsid w:val="00D45D56"/>
    <w:rsid w:val="00D46B93"/>
    <w:rsid w:val="00D47DC4"/>
    <w:rsid w:val="00D5087D"/>
    <w:rsid w:val="00D508B9"/>
    <w:rsid w:val="00D51619"/>
    <w:rsid w:val="00D51DC4"/>
    <w:rsid w:val="00D52962"/>
    <w:rsid w:val="00D532F0"/>
    <w:rsid w:val="00D53840"/>
    <w:rsid w:val="00D53B60"/>
    <w:rsid w:val="00D54384"/>
    <w:rsid w:val="00D5463C"/>
    <w:rsid w:val="00D551C9"/>
    <w:rsid w:val="00D566EA"/>
    <w:rsid w:val="00D57275"/>
    <w:rsid w:val="00D57283"/>
    <w:rsid w:val="00D60208"/>
    <w:rsid w:val="00D60531"/>
    <w:rsid w:val="00D60682"/>
    <w:rsid w:val="00D608DF"/>
    <w:rsid w:val="00D60967"/>
    <w:rsid w:val="00D60CBC"/>
    <w:rsid w:val="00D60DDD"/>
    <w:rsid w:val="00D61B3D"/>
    <w:rsid w:val="00D6263A"/>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A86"/>
    <w:rsid w:val="00D73C05"/>
    <w:rsid w:val="00D74B03"/>
    <w:rsid w:val="00D74D20"/>
    <w:rsid w:val="00D75A2E"/>
    <w:rsid w:val="00D75C2D"/>
    <w:rsid w:val="00D763F8"/>
    <w:rsid w:val="00D77733"/>
    <w:rsid w:val="00D77FD7"/>
    <w:rsid w:val="00D80A27"/>
    <w:rsid w:val="00D80C8C"/>
    <w:rsid w:val="00D82E4E"/>
    <w:rsid w:val="00D83321"/>
    <w:rsid w:val="00D835CA"/>
    <w:rsid w:val="00D90685"/>
    <w:rsid w:val="00D917FA"/>
    <w:rsid w:val="00D9281E"/>
    <w:rsid w:val="00D93B77"/>
    <w:rsid w:val="00D94A27"/>
    <w:rsid w:val="00D94C11"/>
    <w:rsid w:val="00D95E06"/>
    <w:rsid w:val="00D968E9"/>
    <w:rsid w:val="00DA03EF"/>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58B"/>
    <w:rsid w:val="00DB35D5"/>
    <w:rsid w:val="00DB5A0C"/>
    <w:rsid w:val="00DB5BED"/>
    <w:rsid w:val="00DB5EF8"/>
    <w:rsid w:val="00DB5F1A"/>
    <w:rsid w:val="00DB6130"/>
    <w:rsid w:val="00DB632B"/>
    <w:rsid w:val="00DB683B"/>
    <w:rsid w:val="00DC096F"/>
    <w:rsid w:val="00DC1EC4"/>
    <w:rsid w:val="00DC2D0D"/>
    <w:rsid w:val="00DC55EF"/>
    <w:rsid w:val="00DC5908"/>
    <w:rsid w:val="00DC693B"/>
    <w:rsid w:val="00DC711B"/>
    <w:rsid w:val="00DC7F8E"/>
    <w:rsid w:val="00DD123B"/>
    <w:rsid w:val="00DD1448"/>
    <w:rsid w:val="00DD1B66"/>
    <w:rsid w:val="00DD1BCC"/>
    <w:rsid w:val="00DD483B"/>
    <w:rsid w:val="00DD4B7E"/>
    <w:rsid w:val="00DD4BE3"/>
    <w:rsid w:val="00DD5756"/>
    <w:rsid w:val="00DD6227"/>
    <w:rsid w:val="00DD6475"/>
    <w:rsid w:val="00DD65A0"/>
    <w:rsid w:val="00DD6949"/>
    <w:rsid w:val="00DD6ABC"/>
    <w:rsid w:val="00DD7B11"/>
    <w:rsid w:val="00DE08B3"/>
    <w:rsid w:val="00DE12D9"/>
    <w:rsid w:val="00DE132E"/>
    <w:rsid w:val="00DE17B5"/>
    <w:rsid w:val="00DE1E98"/>
    <w:rsid w:val="00DE21A2"/>
    <w:rsid w:val="00DE2736"/>
    <w:rsid w:val="00DE2A56"/>
    <w:rsid w:val="00DE2A9E"/>
    <w:rsid w:val="00DE2B28"/>
    <w:rsid w:val="00DE3B5F"/>
    <w:rsid w:val="00DE3C89"/>
    <w:rsid w:val="00DE467A"/>
    <w:rsid w:val="00DE4876"/>
    <w:rsid w:val="00DE4CF3"/>
    <w:rsid w:val="00DF0226"/>
    <w:rsid w:val="00DF032B"/>
    <w:rsid w:val="00DF10FD"/>
    <w:rsid w:val="00DF1978"/>
    <w:rsid w:val="00DF3447"/>
    <w:rsid w:val="00DF369F"/>
    <w:rsid w:val="00DF4E54"/>
    <w:rsid w:val="00DF580E"/>
    <w:rsid w:val="00DF68F7"/>
    <w:rsid w:val="00DF6FB2"/>
    <w:rsid w:val="00E0006B"/>
    <w:rsid w:val="00E009B9"/>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810"/>
    <w:rsid w:val="00E21399"/>
    <w:rsid w:val="00E215B4"/>
    <w:rsid w:val="00E21717"/>
    <w:rsid w:val="00E217F7"/>
    <w:rsid w:val="00E223CE"/>
    <w:rsid w:val="00E22630"/>
    <w:rsid w:val="00E22B7F"/>
    <w:rsid w:val="00E23A8C"/>
    <w:rsid w:val="00E244B4"/>
    <w:rsid w:val="00E248C3"/>
    <w:rsid w:val="00E304BA"/>
    <w:rsid w:val="00E30E7A"/>
    <w:rsid w:val="00E30F72"/>
    <w:rsid w:val="00E3236E"/>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07E7"/>
    <w:rsid w:val="00E616E2"/>
    <w:rsid w:val="00E62536"/>
    <w:rsid w:val="00E62791"/>
    <w:rsid w:val="00E63B4C"/>
    <w:rsid w:val="00E63C3C"/>
    <w:rsid w:val="00E66647"/>
    <w:rsid w:val="00E66AD3"/>
    <w:rsid w:val="00E66F84"/>
    <w:rsid w:val="00E66FDF"/>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902EA"/>
    <w:rsid w:val="00E908F4"/>
    <w:rsid w:val="00E90D3B"/>
    <w:rsid w:val="00E91827"/>
    <w:rsid w:val="00E9196E"/>
    <w:rsid w:val="00E91C57"/>
    <w:rsid w:val="00E9351A"/>
    <w:rsid w:val="00E955B8"/>
    <w:rsid w:val="00E9696C"/>
    <w:rsid w:val="00E97E63"/>
    <w:rsid w:val="00EA0512"/>
    <w:rsid w:val="00EA07B3"/>
    <w:rsid w:val="00EA177E"/>
    <w:rsid w:val="00EA1B3E"/>
    <w:rsid w:val="00EA2A40"/>
    <w:rsid w:val="00EA2EDE"/>
    <w:rsid w:val="00EA3283"/>
    <w:rsid w:val="00EA4502"/>
    <w:rsid w:val="00EA4FA7"/>
    <w:rsid w:val="00EA50F1"/>
    <w:rsid w:val="00EA563E"/>
    <w:rsid w:val="00EA599D"/>
    <w:rsid w:val="00EA5C41"/>
    <w:rsid w:val="00EA678B"/>
    <w:rsid w:val="00EA6DEC"/>
    <w:rsid w:val="00EA6F92"/>
    <w:rsid w:val="00EB0C14"/>
    <w:rsid w:val="00EB2C30"/>
    <w:rsid w:val="00EB2E32"/>
    <w:rsid w:val="00EB3703"/>
    <w:rsid w:val="00EB4498"/>
    <w:rsid w:val="00EB4AC7"/>
    <w:rsid w:val="00EB5DEA"/>
    <w:rsid w:val="00EC09C1"/>
    <w:rsid w:val="00EC0B8C"/>
    <w:rsid w:val="00EC18BB"/>
    <w:rsid w:val="00EC1D19"/>
    <w:rsid w:val="00EC334B"/>
    <w:rsid w:val="00EC44DF"/>
    <w:rsid w:val="00EC569D"/>
    <w:rsid w:val="00EC668D"/>
    <w:rsid w:val="00EC691F"/>
    <w:rsid w:val="00EC6B60"/>
    <w:rsid w:val="00EC7659"/>
    <w:rsid w:val="00EC77FD"/>
    <w:rsid w:val="00ED0E6A"/>
    <w:rsid w:val="00ED2086"/>
    <w:rsid w:val="00ED2108"/>
    <w:rsid w:val="00ED237F"/>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0C8"/>
    <w:rsid w:val="00F10F25"/>
    <w:rsid w:val="00F11C87"/>
    <w:rsid w:val="00F11EFE"/>
    <w:rsid w:val="00F1243B"/>
    <w:rsid w:val="00F12AB0"/>
    <w:rsid w:val="00F12BE2"/>
    <w:rsid w:val="00F12FFF"/>
    <w:rsid w:val="00F138EC"/>
    <w:rsid w:val="00F15489"/>
    <w:rsid w:val="00F15A99"/>
    <w:rsid w:val="00F166AF"/>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819"/>
    <w:rsid w:val="00F52F4A"/>
    <w:rsid w:val="00F5400F"/>
    <w:rsid w:val="00F54F65"/>
    <w:rsid w:val="00F554C4"/>
    <w:rsid w:val="00F55774"/>
    <w:rsid w:val="00F56545"/>
    <w:rsid w:val="00F569C2"/>
    <w:rsid w:val="00F57764"/>
    <w:rsid w:val="00F57878"/>
    <w:rsid w:val="00F60833"/>
    <w:rsid w:val="00F60A8D"/>
    <w:rsid w:val="00F60AF6"/>
    <w:rsid w:val="00F61029"/>
    <w:rsid w:val="00F61E63"/>
    <w:rsid w:val="00F6267D"/>
    <w:rsid w:val="00F627FA"/>
    <w:rsid w:val="00F62B41"/>
    <w:rsid w:val="00F63612"/>
    <w:rsid w:val="00F63F5B"/>
    <w:rsid w:val="00F64048"/>
    <w:rsid w:val="00F64A9C"/>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27AA"/>
    <w:rsid w:val="00F83330"/>
    <w:rsid w:val="00F84D08"/>
    <w:rsid w:val="00F857A7"/>
    <w:rsid w:val="00F86309"/>
    <w:rsid w:val="00F8723F"/>
    <w:rsid w:val="00F878B6"/>
    <w:rsid w:val="00F903A7"/>
    <w:rsid w:val="00F91DB0"/>
    <w:rsid w:val="00F92A91"/>
    <w:rsid w:val="00F92F9E"/>
    <w:rsid w:val="00F93AD0"/>
    <w:rsid w:val="00F945EB"/>
    <w:rsid w:val="00F946FB"/>
    <w:rsid w:val="00F967F3"/>
    <w:rsid w:val="00F968A5"/>
    <w:rsid w:val="00FA08E0"/>
    <w:rsid w:val="00FA0E69"/>
    <w:rsid w:val="00FA26F0"/>
    <w:rsid w:val="00FA2806"/>
    <w:rsid w:val="00FA2A0C"/>
    <w:rsid w:val="00FA2B98"/>
    <w:rsid w:val="00FA34AE"/>
    <w:rsid w:val="00FA4E78"/>
    <w:rsid w:val="00FA4FDE"/>
    <w:rsid w:val="00FA58A8"/>
    <w:rsid w:val="00FA5B6B"/>
    <w:rsid w:val="00FA7120"/>
    <w:rsid w:val="00FA7CE1"/>
    <w:rsid w:val="00FB0394"/>
    <w:rsid w:val="00FB0419"/>
    <w:rsid w:val="00FB2ED7"/>
    <w:rsid w:val="00FB3886"/>
    <w:rsid w:val="00FB4BB6"/>
    <w:rsid w:val="00FB5DF1"/>
    <w:rsid w:val="00FB7859"/>
    <w:rsid w:val="00FC07E5"/>
    <w:rsid w:val="00FC15FD"/>
    <w:rsid w:val="00FC19FC"/>
    <w:rsid w:val="00FC1E74"/>
    <w:rsid w:val="00FC203D"/>
    <w:rsid w:val="00FC2263"/>
    <w:rsid w:val="00FC306F"/>
    <w:rsid w:val="00FC6391"/>
    <w:rsid w:val="00FC6BA7"/>
    <w:rsid w:val="00FD1D74"/>
    <w:rsid w:val="00FD1E2E"/>
    <w:rsid w:val="00FD2515"/>
    <w:rsid w:val="00FD2B26"/>
    <w:rsid w:val="00FD35FD"/>
    <w:rsid w:val="00FD3A3D"/>
    <w:rsid w:val="00FD52F5"/>
    <w:rsid w:val="00FD6364"/>
    <w:rsid w:val="00FD66FE"/>
    <w:rsid w:val="00FD6C57"/>
    <w:rsid w:val="00FD6EC6"/>
    <w:rsid w:val="00FD6F9C"/>
    <w:rsid w:val="00FD796F"/>
    <w:rsid w:val="00FE03B5"/>
    <w:rsid w:val="00FE1146"/>
    <w:rsid w:val="00FE145F"/>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uiPriority w:val="9"/>
    <w:qFormat/>
    <w:rsid w:val="00435257"/>
    <w:pPr>
      <w:keepNext/>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sid w:val="00E3236E"/>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shadow/>
      <w:w w:val="150"/>
      <w:sz w:val="52"/>
      <w:szCs w:val="52"/>
    </w:rPr>
  </w:style>
  <w:style w:type="paragraph" w:customStyle="1" w:styleId="a8">
    <w:name w:val="前言目录"/>
    <w:next w:val="a9"/>
    <w:rsid w:val="00E3236E"/>
    <w:pPr>
      <w:spacing w:before="480" w:after="240" w:line="480" w:lineRule="auto"/>
      <w:jc w:val="center"/>
    </w:pPr>
    <w:rPr>
      <w:rFonts w:eastAsia="黑体"/>
      <w:b/>
      <w:noProof/>
      <w:sz w:val="44"/>
    </w:rPr>
  </w:style>
  <w:style w:type="paragraph" w:customStyle="1" w:styleId="a9">
    <w:name w:val="前言正文"/>
    <w:rsid w:val="00E3236E"/>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rsid w:val="00E3236E"/>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rsid w:val="00E3236E"/>
    <w:pPr>
      <w:ind w:left="480"/>
      <w:jc w:val="left"/>
    </w:pPr>
    <w:rPr>
      <w:i/>
      <w:iCs/>
      <w:sz w:val="20"/>
    </w:rPr>
  </w:style>
  <w:style w:type="paragraph" w:styleId="42">
    <w:name w:val="toc 4"/>
    <w:basedOn w:val="a0"/>
    <w:next w:val="a0"/>
    <w:autoRedefine/>
    <w:uiPriority w:val="39"/>
    <w:rsid w:val="00E3236E"/>
    <w:pPr>
      <w:ind w:left="720"/>
      <w:jc w:val="left"/>
    </w:pPr>
    <w:rPr>
      <w:sz w:val="18"/>
      <w:szCs w:val="18"/>
    </w:rPr>
  </w:style>
  <w:style w:type="paragraph" w:styleId="51">
    <w:name w:val="toc 5"/>
    <w:basedOn w:val="a0"/>
    <w:next w:val="a0"/>
    <w:autoRedefine/>
    <w:uiPriority w:val="39"/>
    <w:rsid w:val="00E3236E"/>
    <w:pPr>
      <w:ind w:left="960"/>
      <w:jc w:val="left"/>
    </w:pPr>
    <w:rPr>
      <w:sz w:val="18"/>
      <w:szCs w:val="18"/>
    </w:rPr>
  </w:style>
  <w:style w:type="paragraph" w:styleId="61">
    <w:name w:val="toc 6"/>
    <w:basedOn w:val="a0"/>
    <w:next w:val="a0"/>
    <w:autoRedefine/>
    <w:uiPriority w:val="39"/>
    <w:rsid w:val="00E3236E"/>
    <w:pPr>
      <w:ind w:left="1200"/>
      <w:jc w:val="left"/>
    </w:pPr>
    <w:rPr>
      <w:sz w:val="18"/>
      <w:szCs w:val="18"/>
    </w:rPr>
  </w:style>
  <w:style w:type="paragraph" w:styleId="71">
    <w:name w:val="toc 7"/>
    <w:basedOn w:val="a0"/>
    <w:next w:val="a0"/>
    <w:autoRedefine/>
    <w:uiPriority w:val="39"/>
    <w:rsid w:val="00E3236E"/>
    <w:pPr>
      <w:ind w:left="1440"/>
      <w:jc w:val="left"/>
    </w:pPr>
    <w:rPr>
      <w:sz w:val="18"/>
      <w:szCs w:val="18"/>
    </w:rPr>
  </w:style>
  <w:style w:type="paragraph" w:styleId="80">
    <w:name w:val="toc 8"/>
    <w:basedOn w:val="a0"/>
    <w:next w:val="a0"/>
    <w:autoRedefine/>
    <w:uiPriority w:val="39"/>
    <w:rsid w:val="00E3236E"/>
    <w:pPr>
      <w:ind w:left="1680"/>
      <w:jc w:val="left"/>
    </w:pPr>
    <w:rPr>
      <w:sz w:val="18"/>
      <w:szCs w:val="18"/>
    </w:rPr>
  </w:style>
  <w:style w:type="paragraph" w:styleId="90">
    <w:name w:val="toc 9"/>
    <w:basedOn w:val="a0"/>
    <w:next w:val="a0"/>
    <w:autoRedefine/>
    <w:uiPriority w:val="39"/>
    <w:rsid w:val="00E3236E"/>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sid w:val="00E3236E"/>
    <w:rPr>
      <w:sz w:val="21"/>
    </w:rPr>
  </w:style>
  <w:style w:type="paragraph" w:styleId="af1">
    <w:name w:val="annotation text"/>
    <w:basedOn w:val="a0"/>
    <w:semiHidden/>
    <w:rsid w:val="00E3236E"/>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3"/>
    <w:pPr>
      <w:numPr>
        <w:numId w:val="15"/>
      </w:numPr>
    </w:pPr>
  </w:style>
</w:styles>
</file>

<file path=word/webSettings.xml><?xml version="1.0" encoding="utf-8"?>
<w:webSettings xmlns:r="http://schemas.openxmlformats.org/officeDocument/2006/relationships" xmlns:w="http://schemas.openxmlformats.org/wordprocessingml/2006/main">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4F18-1321-4D0A-A37E-FC87E0DA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1411</TotalTime>
  <Pages>3</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1244</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david</cp:lastModifiedBy>
  <cp:revision>213</cp:revision>
  <cp:lastPrinted>2010-09-17T03:46:00Z</cp:lastPrinted>
  <dcterms:created xsi:type="dcterms:W3CDTF">2016-05-08T08:50:00Z</dcterms:created>
  <dcterms:modified xsi:type="dcterms:W3CDTF">2016-06-29T01:47:00Z</dcterms:modified>
</cp:coreProperties>
</file>